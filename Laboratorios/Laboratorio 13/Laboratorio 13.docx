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6715EE0" w14:textId="77777777" w:rsidTr="00FB65B8">
        <w:tc>
          <w:tcPr>
            <w:tcW w:w="5395" w:type="dxa"/>
          </w:tcPr>
          <w:p w14:paraId="3C45A0E8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563ABCF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0BB607A" w14:textId="77777777" w:rsidTr="00FB65B8">
        <w:trPr>
          <w:trHeight w:val="2719"/>
        </w:trPr>
        <w:tc>
          <w:tcPr>
            <w:tcW w:w="5395" w:type="dxa"/>
          </w:tcPr>
          <w:p w14:paraId="665181DA" w14:textId="2C22DA53" w:rsidR="00A81248" w:rsidRPr="003A798E" w:rsidRDefault="005270A7" w:rsidP="00C66528">
            <w:pPr>
              <w:pStyle w:val="Heading1"/>
            </w:pPr>
            <w:proofErr w:type="spellStart"/>
            <w:r>
              <w:t>Laboratorio</w:t>
            </w:r>
            <w:proofErr w:type="spellEnd"/>
            <w:r>
              <w:t xml:space="preserve"> 13</w:t>
            </w:r>
          </w:p>
        </w:tc>
        <w:tc>
          <w:tcPr>
            <w:tcW w:w="5395" w:type="dxa"/>
          </w:tcPr>
          <w:p w14:paraId="5FEF772A" w14:textId="77777777" w:rsidR="00A81248" w:rsidRPr="003A798E" w:rsidRDefault="00A81248"/>
        </w:tc>
      </w:tr>
      <w:tr w:rsidR="00A81248" w:rsidRPr="003A798E" w14:paraId="2E02409B" w14:textId="77777777" w:rsidTr="00FB65B8">
        <w:trPr>
          <w:trHeight w:val="8059"/>
        </w:trPr>
        <w:tc>
          <w:tcPr>
            <w:tcW w:w="5395" w:type="dxa"/>
          </w:tcPr>
          <w:p w14:paraId="2F70D01C" w14:textId="77777777" w:rsidR="00A81248" w:rsidRPr="003A798E" w:rsidRDefault="00A81248"/>
        </w:tc>
        <w:tc>
          <w:tcPr>
            <w:tcW w:w="5395" w:type="dxa"/>
          </w:tcPr>
          <w:p w14:paraId="15EC86F6" w14:textId="77777777" w:rsidR="00A81248" w:rsidRPr="003A798E" w:rsidRDefault="00A81248"/>
        </w:tc>
      </w:tr>
      <w:tr w:rsidR="00A81248" w:rsidRPr="005270A7" w14:paraId="3A364A2D" w14:textId="77777777" w:rsidTr="00FB65B8">
        <w:trPr>
          <w:trHeight w:val="1299"/>
        </w:trPr>
        <w:tc>
          <w:tcPr>
            <w:tcW w:w="5395" w:type="dxa"/>
          </w:tcPr>
          <w:p w14:paraId="2775431A" w14:textId="77777777" w:rsidR="00A81248" w:rsidRPr="003A798E" w:rsidRDefault="00A81248"/>
        </w:tc>
        <w:tc>
          <w:tcPr>
            <w:tcW w:w="5395" w:type="dxa"/>
          </w:tcPr>
          <w:p w14:paraId="589C14E6" w14:textId="045D88DD" w:rsidR="00A81248" w:rsidRPr="005270A7" w:rsidRDefault="005270A7" w:rsidP="00A81248">
            <w:pPr>
              <w:pStyle w:val="Heading2"/>
              <w:rPr>
                <w:lang w:val="es-MX"/>
              </w:rPr>
            </w:pPr>
            <w:r w:rsidRPr="005270A7">
              <w:rPr>
                <w:lang w:val="es-MX"/>
              </w:rPr>
              <w:t>Fecha: 26/09/2022</w:t>
            </w:r>
          </w:p>
          <w:p w14:paraId="76DA9295" w14:textId="6FC805F7" w:rsidR="00A81248" w:rsidRPr="005270A7" w:rsidRDefault="005270A7" w:rsidP="00C66528">
            <w:pPr>
              <w:pStyle w:val="Heading2"/>
              <w:rPr>
                <w:lang w:val="es-MX"/>
              </w:rPr>
            </w:pPr>
            <w:r w:rsidRPr="005270A7">
              <w:rPr>
                <w:lang w:val="es-MX"/>
              </w:rPr>
              <w:t>DAW &amp; Base de d</w:t>
            </w:r>
            <w:r>
              <w:rPr>
                <w:lang w:val="es-MX"/>
              </w:rPr>
              <w:t>atos</w:t>
            </w:r>
          </w:p>
        </w:tc>
      </w:tr>
      <w:tr w:rsidR="00A81248" w:rsidRPr="005270A7" w14:paraId="0361D73E" w14:textId="77777777" w:rsidTr="00FB65B8">
        <w:trPr>
          <w:trHeight w:val="1402"/>
        </w:trPr>
        <w:tc>
          <w:tcPr>
            <w:tcW w:w="5395" w:type="dxa"/>
          </w:tcPr>
          <w:p w14:paraId="4FC8777D" w14:textId="77777777" w:rsidR="00A81248" w:rsidRPr="005270A7" w:rsidRDefault="00A81248">
            <w:pPr>
              <w:rPr>
                <w:lang w:val="es-MX"/>
              </w:rPr>
            </w:pPr>
          </w:p>
        </w:tc>
        <w:tc>
          <w:tcPr>
            <w:tcW w:w="5395" w:type="dxa"/>
          </w:tcPr>
          <w:p w14:paraId="18F0B8BA" w14:textId="77777777" w:rsidR="005270A7" w:rsidRPr="005270A7" w:rsidRDefault="005270A7" w:rsidP="00A81248">
            <w:pPr>
              <w:pStyle w:val="Heading2"/>
              <w:rPr>
                <w:lang w:val="es-MX"/>
              </w:rPr>
            </w:pPr>
            <w:r w:rsidRPr="005270A7">
              <w:rPr>
                <w:lang w:val="es-MX"/>
              </w:rPr>
              <w:t>Arturo Valencia</w:t>
            </w:r>
          </w:p>
          <w:p w14:paraId="589CD9C4" w14:textId="59C85533" w:rsidR="00A81248" w:rsidRPr="005270A7" w:rsidRDefault="005270A7" w:rsidP="00A81248">
            <w:pPr>
              <w:pStyle w:val="Heading2"/>
              <w:rPr>
                <w:lang w:val="es-MX"/>
              </w:rPr>
            </w:pPr>
            <w:r w:rsidRPr="005270A7">
              <w:rPr>
                <w:lang w:val="es-MX"/>
              </w:rPr>
              <w:t>Rodrigo Reyes</w:t>
            </w:r>
            <w:r w:rsidR="00C66528" w:rsidRPr="005270A7">
              <w:rPr>
                <w:lang w:val="es-MX"/>
              </w:rPr>
              <w:t xml:space="preserve"> </w:t>
            </w:r>
          </w:p>
          <w:p w14:paraId="145B0880" w14:textId="6FE75163" w:rsidR="00A81248" w:rsidRPr="005270A7" w:rsidRDefault="005270A7" w:rsidP="00A81248">
            <w:pPr>
              <w:pStyle w:val="Heading2"/>
              <w:rPr>
                <w:lang w:val="es-MX"/>
              </w:rPr>
            </w:pPr>
            <w:r>
              <w:t xml:space="preserve">Ricardo Cortés </w:t>
            </w:r>
          </w:p>
        </w:tc>
      </w:tr>
    </w:tbl>
    <w:p w14:paraId="5B8B169A" w14:textId="77777777" w:rsidR="000C4ED1" w:rsidRPr="005270A7" w:rsidRDefault="006F508F">
      <w:pPr>
        <w:rPr>
          <w:lang w:val="es-MX"/>
        </w:rPr>
      </w:pPr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5DC817" wp14:editId="08D21085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E1B81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6FF72421" w14:textId="260CE021" w:rsidR="00A24793" w:rsidRDefault="005270A7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Laboratorio 13: DBMS empresariales y consultas básicas en SQL</w:t>
      </w:r>
    </w:p>
    <w:p w14:paraId="56FF1918" w14:textId="13729606" w:rsidR="005270A7" w:rsidRDefault="005270A7">
      <w:pPr>
        <w:rPr>
          <w:b/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01"/>
        <w:gridCol w:w="2146"/>
        <w:gridCol w:w="2066"/>
        <w:gridCol w:w="2139"/>
      </w:tblGrid>
      <w:tr w:rsidR="00A605D4" w14:paraId="0B9E76A6" w14:textId="77777777" w:rsidTr="00D55637">
        <w:tc>
          <w:tcPr>
            <w:tcW w:w="1924" w:type="dxa"/>
          </w:tcPr>
          <w:p w14:paraId="6EEB40E6" w14:textId="48EC8F2B" w:rsidR="00D55637" w:rsidRPr="00D55637" w:rsidRDefault="00D55637" w:rsidP="005270A7">
            <w:pPr>
              <w:jc w:val="center"/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Atributo</w:t>
            </w:r>
          </w:p>
        </w:tc>
        <w:tc>
          <w:tcPr>
            <w:tcW w:w="2175" w:type="dxa"/>
          </w:tcPr>
          <w:p w14:paraId="1EB57C1D" w14:textId="3A97DC4D" w:rsidR="00D55637" w:rsidRPr="00D55637" w:rsidRDefault="00D55637" w:rsidP="005270A7">
            <w:pPr>
              <w:jc w:val="center"/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Oracle</w:t>
            </w:r>
          </w:p>
        </w:tc>
        <w:tc>
          <w:tcPr>
            <w:tcW w:w="2177" w:type="dxa"/>
          </w:tcPr>
          <w:p w14:paraId="336727E6" w14:textId="3239CE87" w:rsidR="00D55637" w:rsidRPr="00D55637" w:rsidRDefault="00D55637" w:rsidP="005270A7">
            <w:pPr>
              <w:jc w:val="center"/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SQL Server</w:t>
            </w:r>
          </w:p>
        </w:tc>
        <w:tc>
          <w:tcPr>
            <w:tcW w:w="2203" w:type="dxa"/>
          </w:tcPr>
          <w:p w14:paraId="17726159" w14:textId="2AA9C557" w:rsidR="00D55637" w:rsidRPr="00D55637" w:rsidRDefault="00D55637" w:rsidP="005270A7">
            <w:pPr>
              <w:jc w:val="center"/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MySQL</w:t>
            </w:r>
          </w:p>
        </w:tc>
        <w:tc>
          <w:tcPr>
            <w:tcW w:w="2311" w:type="dxa"/>
          </w:tcPr>
          <w:p w14:paraId="1A0D4F0D" w14:textId="6DA87960" w:rsidR="00D55637" w:rsidRPr="00D55637" w:rsidRDefault="00D55637" w:rsidP="005270A7">
            <w:pPr>
              <w:jc w:val="center"/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DBMS no relacional</w:t>
            </w:r>
          </w:p>
        </w:tc>
      </w:tr>
      <w:tr w:rsidR="00A605D4" w:rsidRPr="00A605D4" w14:paraId="211CB374" w14:textId="77777777" w:rsidTr="00D55637">
        <w:tc>
          <w:tcPr>
            <w:tcW w:w="1924" w:type="dxa"/>
          </w:tcPr>
          <w:p w14:paraId="09F67706" w14:textId="24848A45" w:rsidR="00D55637" w:rsidRPr="00D55637" w:rsidRDefault="00D55637">
            <w:pPr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Requerimientos generales de Hardware</w:t>
            </w:r>
          </w:p>
        </w:tc>
        <w:tc>
          <w:tcPr>
            <w:tcW w:w="2175" w:type="dxa"/>
          </w:tcPr>
          <w:p w14:paraId="5ED14069" w14:textId="77777777" w:rsidR="00D55637" w:rsidRDefault="001F238F" w:rsidP="001F238F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 w:rsidRPr="001F238F">
              <w:rPr>
                <w:lang w:val="es-MX"/>
              </w:rPr>
              <w:t>Procesador: AMD64 &amp; Intel EM64T</w:t>
            </w:r>
          </w:p>
          <w:p w14:paraId="5D20405D" w14:textId="1B0E9363" w:rsidR="001F238F" w:rsidRDefault="001F238F" w:rsidP="001F238F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2 GB mínimo</w:t>
            </w:r>
          </w:p>
          <w:p w14:paraId="1D12B06C" w14:textId="77777777" w:rsidR="001F238F" w:rsidRDefault="001F238F" w:rsidP="001F238F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Instalación típica: 10GB</w:t>
            </w:r>
          </w:p>
          <w:p w14:paraId="593A785F" w14:textId="1CCE3716" w:rsidR="001F238F" w:rsidRPr="001F238F" w:rsidRDefault="001F238F" w:rsidP="001F238F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Resolución: 1024 x 768 mínimo </w:t>
            </w:r>
          </w:p>
        </w:tc>
        <w:tc>
          <w:tcPr>
            <w:tcW w:w="2177" w:type="dxa"/>
          </w:tcPr>
          <w:p w14:paraId="3E217B08" w14:textId="77777777" w:rsidR="00E614F8" w:rsidRPr="001D6397" w:rsidRDefault="00A605D4" w:rsidP="00315442">
            <w:pPr>
              <w:pStyle w:val="ListParagraph"/>
              <w:numPr>
                <w:ilvl w:val="0"/>
                <w:numId w:val="1"/>
              </w:numPr>
              <w:rPr>
                <w:rStyle w:val="Heading4Char"/>
                <w:i w:val="0"/>
                <w:iCs w:val="0"/>
                <w:sz w:val="24"/>
              </w:rPr>
            </w:pPr>
            <w:proofErr w:type="spellStart"/>
            <w:r w:rsidRPr="00A605D4">
              <w:t>Procesador</w:t>
            </w:r>
            <w:proofErr w:type="spellEnd"/>
            <w:r w:rsidRPr="00A605D4">
              <w:t xml:space="preserve"> </w:t>
            </w:r>
            <w:r w:rsidRPr="001D6397">
              <w:rPr>
                <w:rStyle w:val="Heading4Char"/>
                <w:i w:val="0"/>
                <w:iCs w:val="0"/>
                <w:sz w:val="24"/>
              </w:rPr>
              <w:t>x64 Processor: AMD Opteron, AMD Athlon 64, Intel Xeon with Intel EM64T support, Intel Pentium IV with EM64T support</w:t>
            </w:r>
          </w:p>
          <w:p w14:paraId="36548BF9" w14:textId="19752537" w:rsidR="00A605D4" w:rsidRPr="00A605D4" w:rsidRDefault="00A605D4" w:rsidP="00315442">
            <w:pPr>
              <w:pStyle w:val="ListParagraph"/>
              <w:numPr>
                <w:ilvl w:val="0"/>
                <w:numId w:val="1"/>
              </w:numPr>
            </w:pPr>
            <w:r w:rsidRPr="00A605D4">
              <w:t>Memoria: 6 GB</w:t>
            </w:r>
          </w:p>
          <w:p w14:paraId="0E32ECAB" w14:textId="77777777" w:rsidR="00A605D4" w:rsidRDefault="00E614F8" w:rsidP="00315442">
            <w:pPr>
              <w:pStyle w:val="ListParagraph"/>
              <w:numPr>
                <w:ilvl w:val="0"/>
                <w:numId w:val="1"/>
              </w:numPr>
            </w:pPr>
            <w:r>
              <w:t>Express edition: 512 MB</w:t>
            </w:r>
          </w:p>
          <w:p w14:paraId="3328CBF3" w14:textId="6CB695CA" w:rsidR="00E614F8" w:rsidRPr="00A605D4" w:rsidRDefault="00E614F8" w:rsidP="00315442">
            <w:pPr>
              <w:pStyle w:val="ListParagraph"/>
              <w:numPr>
                <w:ilvl w:val="0"/>
                <w:numId w:val="1"/>
              </w:numPr>
            </w:pPr>
            <w:r>
              <w:t>Windows 10</w:t>
            </w:r>
          </w:p>
        </w:tc>
        <w:tc>
          <w:tcPr>
            <w:tcW w:w="2203" w:type="dxa"/>
          </w:tcPr>
          <w:p w14:paraId="628E6B34" w14:textId="77777777" w:rsidR="00D55637" w:rsidRDefault="00E614F8" w:rsidP="00E614F8">
            <w:pPr>
              <w:pStyle w:val="ListParagraph"/>
              <w:numPr>
                <w:ilvl w:val="0"/>
                <w:numId w:val="1"/>
              </w:numPr>
            </w:pPr>
            <w:r>
              <w:t>CPU: 64bit x86</w:t>
            </w:r>
          </w:p>
          <w:p w14:paraId="1FB2C93C" w14:textId="039046C5" w:rsidR="00E614F8" w:rsidRDefault="00E614F8" w:rsidP="00E614F8">
            <w:pPr>
              <w:pStyle w:val="ListParagraph"/>
              <w:numPr>
                <w:ilvl w:val="0"/>
                <w:numId w:val="1"/>
              </w:numPr>
            </w:pPr>
            <w:r>
              <w:t>RAM: 4 GB</w:t>
            </w:r>
          </w:p>
          <w:p w14:paraId="3F24F149" w14:textId="3E782020" w:rsidR="00E614F8" w:rsidRPr="00A605D4" w:rsidRDefault="00E614F8" w:rsidP="00E614F8">
            <w:pPr>
              <w:pStyle w:val="ListParagraph"/>
              <w:numPr>
                <w:ilvl w:val="0"/>
                <w:numId w:val="1"/>
              </w:numPr>
            </w:pPr>
            <w:r>
              <w:t>Display: 1024x768</w:t>
            </w:r>
          </w:p>
        </w:tc>
        <w:tc>
          <w:tcPr>
            <w:tcW w:w="2311" w:type="dxa"/>
          </w:tcPr>
          <w:p w14:paraId="4AB9FAD7" w14:textId="77777777" w:rsidR="005C5980" w:rsidRPr="005C5980" w:rsidRDefault="005C5980" w:rsidP="005C598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000000"/>
                <w:lang w:val="en-US"/>
              </w:rPr>
            </w:pPr>
            <w:r w:rsidRPr="005C5980">
              <w:rPr>
                <w:rFonts w:asciiTheme="minorHAnsi" w:hAnsiTheme="minorHAnsi"/>
                <w:color w:val="000000"/>
                <w:lang w:val="en-US"/>
              </w:rPr>
              <w:t>Intel Pentium processor, 2.0 GHz or greater</w:t>
            </w:r>
          </w:p>
          <w:p w14:paraId="5BD8E9DD" w14:textId="77777777" w:rsidR="005C5980" w:rsidRPr="005C5980" w:rsidRDefault="005C5980" w:rsidP="005C598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000000"/>
              </w:rPr>
            </w:pPr>
            <w:r w:rsidRPr="005C5980">
              <w:rPr>
                <w:rFonts w:asciiTheme="minorHAnsi" w:hAnsiTheme="minorHAnsi"/>
                <w:color w:val="000000"/>
              </w:rPr>
              <w:t xml:space="preserve">256 MB </w:t>
            </w:r>
            <w:proofErr w:type="spellStart"/>
            <w:r w:rsidRPr="005C5980">
              <w:rPr>
                <w:rFonts w:asciiTheme="minorHAnsi" w:hAnsiTheme="minorHAnsi"/>
                <w:color w:val="000000"/>
              </w:rPr>
              <w:t>of</w:t>
            </w:r>
            <w:proofErr w:type="spellEnd"/>
            <w:r w:rsidRPr="005C5980">
              <w:rPr>
                <w:rFonts w:asciiTheme="minorHAnsi" w:hAnsiTheme="minorHAnsi"/>
                <w:color w:val="000000"/>
              </w:rPr>
              <w:t xml:space="preserve"> RAM </w:t>
            </w:r>
            <w:proofErr w:type="spellStart"/>
            <w:r w:rsidRPr="005C5980">
              <w:rPr>
                <w:rFonts w:asciiTheme="minorHAnsi" w:hAnsiTheme="minorHAnsi"/>
                <w:color w:val="000000"/>
              </w:rPr>
              <w:t>or</w:t>
            </w:r>
            <w:proofErr w:type="spellEnd"/>
            <w:r w:rsidRPr="005C5980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5C5980">
              <w:rPr>
                <w:rFonts w:asciiTheme="minorHAnsi" w:hAnsiTheme="minorHAnsi"/>
                <w:color w:val="000000"/>
              </w:rPr>
              <w:t>greater</w:t>
            </w:r>
            <w:proofErr w:type="spellEnd"/>
          </w:p>
          <w:p w14:paraId="2B90A25F" w14:textId="77777777" w:rsidR="005C5980" w:rsidRPr="005C5980" w:rsidRDefault="005C5980" w:rsidP="005C598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000000"/>
                <w:lang w:val="en-US"/>
              </w:rPr>
            </w:pPr>
            <w:r w:rsidRPr="005C5980">
              <w:rPr>
                <w:rFonts w:asciiTheme="minorHAnsi" w:hAnsiTheme="minorHAnsi"/>
                <w:color w:val="000000"/>
                <w:lang w:val="en-US"/>
              </w:rPr>
              <w:t>4 MB of hard disk space or greater</w:t>
            </w:r>
          </w:p>
          <w:p w14:paraId="0749465B" w14:textId="71AAC662" w:rsidR="00D55637" w:rsidRPr="00A605D4" w:rsidRDefault="00D55637"/>
        </w:tc>
      </w:tr>
      <w:tr w:rsidR="00E614F8" w:rsidRPr="0010411C" w14:paraId="60230D1F" w14:textId="77777777" w:rsidTr="00D55637">
        <w:tc>
          <w:tcPr>
            <w:tcW w:w="1924" w:type="dxa"/>
          </w:tcPr>
          <w:p w14:paraId="0A86B0E9" w14:textId="198CA3ED" w:rsidR="00D55637" w:rsidRPr="00D55637" w:rsidRDefault="00D55637">
            <w:pPr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Ambientes o plataformas</w:t>
            </w:r>
          </w:p>
        </w:tc>
        <w:tc>
          <w:tcPr>
            <w:tcW w:w="2175" w:type="dxa"/>
          </w:tcPr>
          <w:p w14:paraId="28F64CB7" w14:textId="77777777" w:rsidR="00D55637" w:rsidRDefault="001D6397">
            <w:pPr>
              <w:rPr>
                <w:lang w:val="es-MX"/>
              </w:rPr>
            </w:pPr>
            <w:r>
              <w:rPr>
                <w:lang w:val="es-MX"/>
              </w:rPr>
              <w:t>Oracle Solaris</w:t>
            </w:r>
          </w:p>
          <w:p w14:paraId="01772F58" w14:textId="017579F8" w:rsidR="001D6397" w:rsidRDefault="001D6397">
            <w:pPr>
              <w:rPr>
                <w:lang w:val="es-MX"/>
              </w:rPr>
            </w:pPr>
            <w:r>
              <w:rPr>
                <w:lang w:val="es-MX"/>
              </w:rPr>
              <w:t>Oracle Linux</w:t>
            </w:r>
          </w:p>
          <w:p w14:paraId="26D4DA39" w14:textId="77777777" w:rsidR="001D6397" w:rsidRDefault="001D6397">
            <w:pPr>
              <w:rPr>
                <w:lang w:val="es-MX"/>
              </w:rPr>
            </w:pPr>
            <w:r>
              <w:rPr>
                <w:lang w:val="es-MX"/>
              </w:rPr>
              <w:t>Oracle VM</w:t>
            </w:r>
          </w:p>
          <w:p w14:paraId="006F251D" w14:textId="77777777" w:rsidR="001D6397" w:rsidRDefault="001D6397">
            <w:pPr>
              <w:rPr>
                <w:lang w:val="es-MX"/>
              </w:rPr>
            </w:pPr>
            <w:r>
              <w:rPr>
                <w:lang w:val="es-MX"/>
              </w:rPr>
              <w:t>Windows</w:t>
            </w:r>
          </w:p>
          <w:p w14:paraId="64734854" w14:textId="77777777" w:rsidR="001D6397" w:rsidRDefault="001D6397">
            <w:pPr>
              <w:rPr>
                <w:lang w:val="es-MX"/>
              </w:rPr>
            </w:pPr>
            <w:r>
              <w:rPr>
                <w:lang w:val="es-MX"/>
              </w:rPr>
              <w:t>VMware</w:t>
            </w:r>
          </w:p>
          <w:p w14:paraId="3D98264A" w14:textId="0C3AC2A8" w:rsidR="001D6397" w:rsidRPr="001D6397" w:rsidRDefault="001D6397">
            <w:r w:rsidRPr="001D6397">
              <w:t>Red Hat Enterprise Linux</w:t>
            </w:r>
          </w:p>
          <w:p w14:paraId="6C3D984F" w14:textId="10C3218C" w:rsidR="001D6397" w:rsidRPr="001D6397" w:rsidRDefault="001D6397">
            <w:r w:rsidRPr="001D6397">
              <w:t>S</w:t>
            </w:r>
            <w:r>
              <w:t>USE Linux Enterprise Server</w:t>
            </w:r>
          </w:p>
        </w:tc>
        <w:tc>
          <w:tcPr>
            <w:tcW w:w="2177" w:type="dxa"/>
          </w:tcPr>
          <w:p w14:paraId="7ED2D656" w14:textId="77777777" w:rsidR="00D55637" w:rsidRDefault="00315442">
            <w:r>
              <w:t>Linux</w:t>
            </w:r>
          </w:p>
          <w:p w14:paraId="2C0F461F" w14:textId="77777777" w:rsidR="00315442" w:rsidRDefault="00315442">
            <w:r>
              <w:t>Red Hat</w:t>
            </w:r>
          </w:p>
          <w:p w14:paraId="7E1D463D" w14:textId="77777777" w:rsidR="00315442" w:rsidRDefault="00315442">
            <w:r>
              <w:t>SUSE</w:t>
            </w:r>
          </w:p>
          <w:p w14:paraId="6D1B95C7" w14:textId="77777777" w:rsidR="00315442" w:rsidRDefault="00315442">
            <w:r>
              <w:t xml:space="preserve">Ubuntu </w:t>
            </w:r>
          </w:p>
          <w:p w14:paraId="1EF9566F" w14:textId="77777777" w:rsidR="00315442" w:rsidRDefault="00315442">
            <w:r>
              <w:t>Windows</w:t>
            </w:r>
          </w:p>
          <w:p w14:paraId="53D8C029" w14:textId="77777777" w:rsidR="00315442" w:rsidRDefault="00315442">
            <w:r>
              <w:t>Containers</w:t>
            </w:r>
          </w:p>
          <w:p w14:paraId="1208FB59" w14:textId="5D8AB76B" w:rsidR="00315442" w:rsidRPr="001D6397" w:rsidRDefault="00315442">
            <w:r>
              <w:t>IoT con Edge</w:t>
            </w:r>
          </w:p>
        </w:tc>
        <w:tc>
          <w:tcPr>
            <w:tcW w:w="2203" w:type="dxa"/>
          </w:tcPr>
          <w:p w14:paraId="0FC7BC5D" w14:textId="77777777" w:rsidR="00D55637" w:rsidRDefault="0010411C">
            <w:r>
              <w:t xml:space="preserve">Linux </w:t>
            </w:r>
          </w:p>
          <w:p w14:paraId="319365B7" w14:textId="77777777" w:rsidR="0010411C" w:rsidRDefault="0010411C">
            <w:r>
              <w:t>UNIX</w:t>
            </w:r>
          </w:p>
          <w:p w14:paraId="5911EDD3" w14:textId="77777777" w:rsidR="0010411C" w:rsidRDefault="0010411C">
            <w:r>
              <w:t>Windows</w:t>
            </w:r>
          </w:p>
          <w:p w14:paraId="7D9F477E" w14:textId="5A005035" w:rsidR="0010411C" w:rsidRPr="001D6397" w:rsidRDefault="0010411C"/>
        </w:tc>
        <w:tc>
          <w:tcPr>
            <w:tcW w:w="2311" w:type="dxa"/>
          </w:tcPr>
          <w:p w14:paraId="62869585" w14:textId="419A6DE1" w:rsidR="00D55637" w:rsidRPr="0010411C" w:rsidRDefault="0010411C">
            <w:pPr>
              <w:rPr>
                <w:lang w:val="es-MX"/>
              </w:rPr>
            </w:pPr>
            <w:r w:rsidRPr="0010411C">
              <w:rPr>
                <w:lang w:val="es-MX"/>
              </w:rPr>
              <w:t xml:space="preserve">Corren en cualquier Plataforma </w:t>
            </w:r>
          </w:p>
        </w:tc>
      </w:tr>
      <w:tr w:rsidR="00E614F8" w14:paraId="2D75D4EB" w14:textId="77777777" w:rsidTr="00D55637">
        <w:tc>
          <w:tcPr>
            <w:tcW w:w="1924" w:type="dxa"/>
          </w:tcPr>
          <w:p w14:paraId="0721408B" w14:textId="045523E2" w:rsidR="00D55637" w:rsidRPr="00D55637" w:rsidRDefault="00D55637">
            <w:pPr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Costos de implementación y mantenimiento</w:t>
            </w:r>
          </w:p>
        </w:tc>
        <w:tc>
          <w:tcPr>
            <w:tcW w:w="2175" w:type="dxa"/>
          </w:tcPr>
          <w:p w14:paraId="21B5D3BD" w14:textId="351AA556" w:rsidR="00D55637" w:rsidRDefault="00C46A09">
            <w:pPr>
              <w:rPr>
                <w:lang w:val="es-MX"/>
              </w:rPr>
            </w:pPr>
            <w:r>
              <w:rPr>
                <w:lang w:val="es-MX"/>
              </w:rPr>
              <w:t xml:space="preserve">Enterprise </w:t>
            </w:r>
            <w:proofErr w:type="spellStart"/>
            <w:r>
              <w:rPr>
                <w:lang w:val="es-MX"/>
              </w:rPr>
              <w:t>Edition</w:t>
            </w:r>
            <w:proofErr w:type="spellEnd"/>
            <w:r>
              <w:rPr>
                <w:lang w:val="es-MX"/>
              </w:rPr>
              <w:t xml:space="preserve"> USD 800 4 procesadores x 100 </w:t>
            </w:r>
            <w:proofErr w:type="spellStart"/>
            <w:r>
              <w:rPr>
                <w:lang w:val="es-MX"/>
              </w:rPr>
              <w:t>users</w:t>
            </w:r>
            <w:proofErr w:type="spellEnd"/>
          </w:p>
        </w:tc>
        <w:tc>
          <w:tcPr>
            <w:tcW w:w="2177" w:type="dxa"/>
          </w:tcPr>
          <w:p w14:paraId="5788B8D3" w14:textId="2664BDEF" w:rsidR="00D55637" w:rsidRDefault="00C46A09">
            <w:pPr>
              <w:rPr>
                <w:lang w:val="es-MX"/>
              </w:rPr>
            </w:pPr>
            <w:r>
              <w:rPr>
                <w:lang w:val="es-MX"/>
              </w:rPr>
              <w:t>USD 931</w:t>
            </w:r>
          </w:p>
        </w:tc>
        <w:tc>
          <w:tcPr>
            <w:tcW w:w="2203" w:type="dxa"/>
          </w:tcPr>
          <w:p w14:paraId="443DFB0E" w14:textId="77777777" w:rsidR="00D55637" w:rsidRDefault="00C46A09">
            <w:pPr>
              <w:rPr>
                <w:lang w:val="es-MX"/>
              </w:rPr>
            </w:pPr>
            <w:r>
              <w:rPr>
                <w:lang w:val="es-MX"/>
              </w:rPr>
              <w:t>No tiene costo si es de código abierto</w:t>
            </w:r>
          </w:p>
          <w:p w14:paraId="33275537" w14:textId="5DF3EB7A" w:rsidR="00C46A09" w:rsidRDefault="00C46A09">
            <w:pPr>
              <w:rPr>
                <w:lang w:val="es-MX"/>
              </w:rPr>
            </w:pPr>
            <w:r>
              <w:rPr>
                <w:lang w:val="es-MX"/>
              </w:rPr>
              <w:t>USD 600</w:t>
            </w:r>
          </w:p>
        </w:tc>
        <w:tc>
          <w:tcPr>
            <w:tcW w:w="2311" w:type="dxa"/>
          </w:tcPr>
          <w:p w14:paraId="06FCDB4D" w14:textId="77777777" w:rsidR="00D55637" w:rsidRDefault="00D55637">
            <w:pPr>
              <w:rPr>
                <w:lang w:val="es-MX"/>
              </w:rPr>
            </w:pPr>
          </w:p>
        </w:tc>
      </w:tr>
      <w:tr w:rsidR="00E614F8" w14:paraId="0B1F0EAA" w14:textId="77777777" w:rsidTr="00D55637">
        <w:tc>
          <w:tcPr>
            <w:tcW w:w="1924" w:type="dxa"/>
          </w:tcPr>
          <w:p w14:paraId="005602FB" w14:textId="71F68CB5" w:rsidR="00D55637" w:rsidRPr="00D55637" w:rsidRDefault="00D55637">
            <w:pPr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Ventajas y desventajas</w:t>
            </w:r>
          </w:p>
        </w:tc>
        <w:tc>
          <w:tcPr>
            <w:tcW w:w="2175" w:type="dxa"/>
          </w:tcPr>
          <w:p w14:paraId="7EBCFB72" w14:textId="77777777" w:rsidR="00D55637" w:rsidRDefault="00D55637">
            <w:pPr>
              <w:rPr>
                <w:lang w:val="es-MX"/>
              </w:rPr>
            </w:pPr>
          </w:p>
        </w:tc>
        <w:tc>
          <w:tcPr>
            <w:tcW w:w="2177" w:type="dxa"/>
          </w:tcPr>
          <w:p w14:paraId="33074152" w14:textId="77777777" w:rsidR="00D55637" w:rsidRDefault="00D55637">
            <w:pPr>
              <w:rPr>
                <w:lang w:val="es-MX"/>
              </w:rPr>
            </w:pPr>
          </w:p>
        </w:tc>
        <w:tc>
          <w:tcPr>
            <w:tcW w:w="2203" w:type="dxa"/>
          </w:tcPr>
          <w:p w14:paraId="3861C739" w14:textId="77777777" w:rsidR="00D55637" w:rsidRDefault="00D55637">
            <w:pPr>
              <w:rPr>
                <w:lang w:val="es-MX"/>
              </w:rPr>
            </w:pPr>
          </w:p>
        </w:tc>
        <w:tc>
          <w:tcPr>
            <w:tcW w:w="2311" w:type="dxa"/>
          </w:tcPr>
          <w:p w14:paraId="1A24A6C8" w14:textId="77777777" w:rsidR="00D55637" w:rsidRDefault="00D55637">
            <w:pPr>
              <w:rPr>
                <w:lang w:val="es-MX"/>
              </w:rPr>
            </w:pPr>
          </w:p>
        </w:tc>
      </w:tr>
      <w:tr w:rsidR="00E614F8" w14:paraId="17BACCB9" w14:textId="77777777" w:rsidTr="00D55637">
        <w:tc>
          <w:tcPr>
            <w:tcW w:w="1924" w:type="dxa"/>
          </w:tcPr>
          <w:p w14:paraId="55A5FAA8" w14:textId="2AF96B92" w:rsidR="00D55637" w:rsidRPr="00D55637" w:rsidRDefault="00D55637">
            <w:pPr>
              <w:rPr>
                <w:b/>
                <w:bCs/>
                <w:lang w:val="es-MX"/>
              </w:rPr>
            </w:pPr>
            <w:r w:rsidRPr="00D55637">
              <w:rPr>
                <w:b/>
                <w:bCs/>
                <w:lang w:val="es-MX"/>
              </w:rPr>
              <w:t>Porcentaje de mercado que controlan</w:t>
            </w:r>
          </w:p>
        </w:tc>
        <w:tc>
          <w:tcPr>
            <w:tcW w:w="2175" w:type="dxa"/>
          </w:tcPr>
          <w:p w14:paraId="5B8DDAE4" w14:textId="43912626" w:rsidR="00D55637" w:rsidRDefault="00772F36">
            <w:pPr>
              <w:rPr>
                <w:lang w:val="es-MX"/>
              </w:rPr>
            </w:pPr>
            <w:r>
              <w:rPr>
                <w:lang w:val="es-MX"/>
              </w:rPr>
              <w:t>1,617,192</w:t>
            </w:r>
          </w:p>
        </w:tc>
        <w:tc>
          <w:tcPr>
            <w:tcW w:w="2177" w:type="dxa"/>
          </w:tcPr>
          <w:p w14:paraId="6C135130" w14:textId="2C235585" w:rsidR="00D55637" w:rsidRDefault="00772F36">
            <w:pPr>
              <w:rPr>
                <w:lang w:val="es-MX"/>
              </w:rPr>
            </w:pPr>
            <w:r>
              <w:rPr>
                <w:lang w:val="es-MX"/>
              </w:rPr>
              <w:t>1,305,758</w:t>
            </w:r>
          </w:p>
        </w:tc>
        <w:tc>
          <w:tcPr>
            <w:tcW w:w="2203" w:type="dxa"/>
          </w:tcPr>
          <w:p w14:paraId="3C1EA203" w14:textId="478B6CDE" w:rsidR="00D55637" w:rsidRDefault="00772F36">
            <w:pPr>
              <w:rPr>
                <w:lang w:val="es-MX"/>
              </w:rPr>
            </w:pPr>
            <w:r>
              <w:rPr>
                <w:lang w:val="es-MX"/>
              </w:rPr>
              <w:t>1,380,302</w:t>
            </w:r>
          </w:p>
        </w:tc>
        <w:tc>
          <w:tcPr>
            <w:tcW w:w="2311" w:type="dxa"/>
          </w:tcPr>
          <w:p w14:paraId="7E3A256D" w14:textId="77777777" w:rsidR="00D55637" w:rsidRDefault="00D55637">
            <w:pPr>
              <w:rPr>
                <w:lang w:val="es-MX"/>
              </w:rPr>
            </w:pPr>
          </w:p>
        </w:tc>
      </w:tr>
    </w:tbl>
    <w:p w14:paraId="16E34F4E" w14:textId="77777777" w:rsidR="005244C7" w:rsidRPr="005270A7" w:rsidRDefault="005244C7">
      <w:pPr>
        <w:rPr>
          <w:lang w:val="es-MX"/>
        </w:rPr>
      </w:pPr>
    </w:p>
    <w:p w14:paraId="3F2A99DF" w14:textId="1CD7DB5F" w:rsidR="00A81248" w:rsidRDefault="00D55637">
      <w:pPr>
        <w:rPr>
          <w:lang w:val="es-MX"/>
        </w:rPr>
      </w:pPr>
      <w:r>
        <w:rPr>
          <w:lang w:val="es-MX"/>
        </w:rPr>
        <w:tab/>
      </w:r>
    </w:p>
    <w:p w14:paraId="20079EE9" w14:textId="5F680A7D" w:rsidR="00A605D4" w:rsidRDefault="00A605D4">
      <w:pPr>
        <w:rPr>
          <w:lang w:val="es-MX"/>
        </w:rPr>
      </w:pPr>
    </w:p>
    <w:p w14:paraId="35673FF1" w14:textId="4671348F" w:rsidR="00A605D4" w:rsidRDefault="00A605D4">
      <w:pPr>
        <w:rPr>
          <w:lang w:val="es-MX"/>
        </w:rPr>
      </w:pPr>
    </w:p>
    <w:p w14:paraId="7FFA3ED1" w14:textId="3E48D535" w:rsidR="00E614F8" w:rsidRDefault="00E614F8">
      <w:pPr>
        <w:rPr>
          <w:lang w:val="es-MX"/>
        </w:rPr>
      </w:pPr>
    </w:p>
    <w:p w14:paraId="0B2820B5" w14:textId="1D7B7A0D" w:rsidR="00E614F8" w:rsidRDefault="00E614F8">
      <w:pPr>
        <w:rPr>
          <w:lang w:val="es-MX"/>
        </w:rPr>
      </w:pPr>
    </w:p>
    <w:p w14:paraId="25060457" w14:textId="307BCE4B" w:rsidR="00E614F8" w:rsidRPr="00892883" w:rsidRDefault="009F14A2">
      <w:pPr>
        <w:rPr>
          <w:b/>
          <w:bCs/>
          <w:lang w:val="es-MX"/>
        </w:rPr>
      </w:pPr>
      <w:proofErr w:type="spellStart"/>
      <w:r w:rsidRPr="00892883">
        <w:rPr>
          <w:b/>
          <w:bCs/>
          <w:lang w:val="es-MX"/>
        </w:rPr>
        <w:lastRenderedPageBreak/>
        <w:t>Queries</w:t>
      </w:r>
      <w:proofErr w:type="spellEnd"/>
      <w:r w:rsidRPr="00892883">
        <w:rPr>
          <w:b/>
          <w:bCs/>
          <w:lang w:val="es-MX"/>
        </w:rPr>
        <w:t xml:space="preserve"> </w:t>
      </w:r>
    </w:p>
    <w:p w14:paraId="455E1634" w14:textId="29661C0F" w:rsidR="00E614F8" w:rsidRDefault="00E614F8">
      <w:pPr>
        <w:rPr>
          <w:lang w:val="es-MX"/>
        </w:rPr>
      </w:pPr>
    </w:p>
    <w:p w14:paraId="479DA127" w14:textId="77777777" w:rsidR="005244C7" w:rsidRPr="005244C7" w:rsidRDefault="005244C7" w:rsidP="005244C7">
      <w:pPr>
        <w:rPr>
          <w:color w:val="C00000"/>
          <w:lang w:val="es-MX"/>
        </w:rPr>
      </w:pPr>
      <w:r w:rsidRPr="005244C7">
        <w:rPr>
          <w:color w:val="C00000"/>
          <w:lang w:val="es-MX"/>
        </w:rPr>
        <w:t>/*Consulta de una tabla completa*/</w:t>
      </w:r>
    </w:p>
    <w:p w14:paraId="053C257F" w14:textId="77777777" w:rsidR="005244C7" w:rsidRPr="005244C7" w:rsidRDefault="005244C7" w:rsidP="005244C7">
      <w:pPr>
        <w:rPr>
          <w:lang w:val="es-MX"/>
        </w:rPr>
      </w:pPr>
      <w:r w:rsidRPr="005244C7">
        <w:rPr>
          <w:lang w:val="es-MX"/>
        </w:rPr>
        <w:t>SELECT *</w:t>
      </w:r>
    </w:p>
    <w:p w14:paraId="4D4F322E" w14:textId="5CAD3FD1" w:rsidR="005244C7" w:rsidRDefault="005244C7" w:rsidP="005244C7">
      <w:pPr>
        <w:rPr>
          <w:lang w:val="es-MX"/>
        </w:rPr>
      </w:pPr>
      <w:r w:rsidRPr="005244C7">
        <w:rPr>
          <w:lang w:val="es-MX"/>
        </w:rPr>
        <w:t>FROM materiales</w:t>
      </w:r>
    </w:p>
    <w:p w14:paraId="7D760B04" w14:textId="6B79359C" w:rsidR="005244C7" w:rsidRDefault="005244C7" w:rsidP="005244C7">
      <w:pPr>
        <w:rPr>
          <w:lang w:val="es-MX"/>
        </w:rPr>
      </w:pPr>
    </w:p>
    <w:p w14:paraId="6A93F884" w14:textId="77777777" w:rsidR="004C48CC" w:rsidRPr="004C48CC" w:rsidRDefault="004C48CC" w:rsidP="004C48CC">
      <w:pPr>
        <w:rPr>
          <w:color w:val="C00000"/>
        </w:rPr>
      </w:pPr>
      <w:r w:rsidRPr="004C48CC">
        <w:rPr>
          <w:color w:val="C00000"/>
        </w:rPr>
        <w:t>/*</w:t>
      </w:r>
      <w:proofErr w:type="spellStart"/>
      <w:r w:rsidRPr="004C48CC">
        <w:rPr>
          <w:color w:val="C00000"/>
        </w:rPr>
        <w:t>Seleccion</w:t>
      </w:r>
      <w:proofErr w:type="spellEnd"/>
      <w:r w:rsidRPr="004C48CC">
        <w:rPr>
          <w:color w:val="C00000"/>
        </w:rPr>
        <w:t>*/</w:t>
      </w:r>
    </w:p>
    <w:p w14:paraId="49B1BE36" w14:textId="77777777" w:rsidR="004C48CC" w:rsidRPr="004C48CC" w:rsidRDefault="004C48CC" w:rsidP="004C48CC">
      <w:r w:rsidRPr="004C48CC">
        <w:t>SELECT *</w:t>
      </w:r>
    </w:p>
    <w:p w14:paraId="42DB0ACA" w14:textId="77777777" w:rsidR="004C48CC" w:rsidRPr="004C48CC" w:rsidRDefault="004C48CC" w:rsidP="004C48CC">
      <w:r w:rsidRPr="004C48CC">
        <w:t xml:space="preserve">FROM </w:t>
      </w:r>
      <w:proofErr w:type="spellStart"/>
      <w:r w:rsidRPr="004C48CC">
        <w:t>materiales</w:t>
      </w:r>
      <w:proofErr w:type="spellEnd"/>
      <w:r w:rsidRPr="004C48CC">
        <w:t xml:space="preserve"> M</w:t>
      </w:r>
    </w:p>
    <w:p w14:paraId="240A9DC1" w14:textId="64FB59F9" w:rsidR="004C48CC" w:rsidRDefault="004C48CC" w:rsidP="004C48CC">
      <w:r w:rsidRPr="004C48CC">
        <w:t xml:space="preserve">WHERE </w:t>
      </w:r>
      <w:proofErr w:type="spellStart"/>
      <w:proofErr w:type="gramStart"/>
      <w:r w:rsidRPr="004C48CC">
        <w:t>M.clave</w:t>
      </w:r>
      <w:proofErr w:type="spellEnd"/>
      <w:proofErr w:type="gramEnd"/>
      <w:r w:rsidRPr="004C48CC">
        <w:t xml:space="preserve"> = 1000</w:t>
      </w:r>
    </w:p>
    <w:p w14:paraId="19B78C7C" w14:textId="31954185" w:rsidR="00AB6F70" w:rsidRDefault="00AB6F70" w:rsidP="004C48CC"/>
    <w:p w14:paraId="71535EFF" w14:textId="77777777" w:rsidR="00AB6F70" w:rsidRPr="00AB6F70" w:rsidRDefault="00AB6F70" w:rsidP="00AB6F70">
      <w:pPr>
        <w:rPr>
          <w:color w:val="C00000"/>
          <w:lang w:val="es-MX"/>
        </w:rPr>
      </w:pPr>
      <w:r w:rsidRPr="00AB6F70">
        <w:rPr>
          <w:color w:val="C00000"/>
          <w:lang w:val="es-MX"/>
        </w:rPr>
        <w:t>/*</w:t>
      </w:r>
      <w:proofErr w:type="spellStart"/>
      <w:r w:rsidRPr="00AB6F70">
        <w:rPr>
          <w:color w:val="C00000"/>
          <w:lang w:val="es-MX"/>
        </w:rPr>
        <w:t>Proyeccion</w:t>
      </w:r>
      <w:proofErr w:type="spellEnd"/>
      <w:r w:rsidRPr="00AB6F70">
        <w:rPr>
          <w:color w:val="C00000"/>
          <w:lang w:val="es-MX"/>
        </w:rPr>
        <w:t>*/</w:t>
      </w:r>
    </w:p>
    <w:p w14:paraId="26703FD8" w14:textId="77777777" w:rsidR="00AB6F70" w:rsidRPr="00AB6F70" w:rsidRDefault="00AB6F70" w:rsidP="00AB6F70">
      <w:pPr>
        <w:rPr>
          <w:lang w:val="es-MX"/>
        </w:rPr>
      </w:pPr>
      <w:r w:rsidRPr="00AB6F70">
        <w:rPr>
          <w:lang w:val="es-MX"/>
        </w:rPr>
        <w:t xml:space="preserve">SELECT clave, </w:t>
      </w:r>
      <w:proofErr w:type="spellStart"/>
      <w:r w:rsidRPr="00AB6F70">
        <w:rPr>
          <w:lang w:val="es-MX"/>
        </w:rPr>
        <w:t>rfc</w:t>
      </w:r>
      <w:proofErr w:type="spellEnd"/>
      <w:r w:rsidRPr="00AB6F70">
        <w:rPr>
          <w:lang w:val="es-MX"/>
        </w:rPr>
        <w:t>, fecha</w:t>
      </w:r>
    </w:p>
    <w:p w14:paraId="45FF684D" w14:textId="3B4E07D4" w:rsidR="00AB6F70" w:rsidRPr="00AB6F70" w:rsidRDefault="00AB6F70" w:rsidP="00AB6F70">
      <w:pPr>
        <w:rPr>
          <w:lang w:val="es-MX"/>
        </w:rPr>
      </w:pPr>
      <w:r w:rsidRPr="00AB6F70">
        <w:rPr>
          <w:lang w:val="es-MX"/>
        </w:rPr>
        <w:t>FROM entregan</w:t>
      </w:r>
    </w:p>
    <w:p w14:paraId="4EE82A3B" w14:textId="3B8F18FF" w:rsidR="005244C7" w:rsidRDefault="005244C7" w:rsidP="005244C7">
      <w:pPr>
        <w:rPr>
          <w:lang w:val="es-MX"/>
        </w:rPr>
      </w:pPr>
    </w:p>
    <w:p w14:paraId="0C318C3F" w14:textId="77777777" w:rsidR="00CC21B0" w:rsidRPr="00CC21B0" w:rsidRDefault="00CC21B0" w:rsidP="00CC21B0">
      <w:pPr>
        <w:rPr>
          <w:color w:val="C00000"/>
          <w:lang w:val="es-MX"/>
        </w:rPr>
      </w:pPr>
      <w:r w:rsidRPr="00CC21B0">
        <w:rPr>
          <w:color w:val="C00000"/>
          <w:lang w:val="es-MX"/>
        </w:rPr>
        <w:t>/*</w:t>
      </w:r>
      <w:proofErr w:type="spellStart"/>
      <w:r w:rsidRPr="00CC21B0">
        <w:rPr>
          <w:color w:val="C00000"/>
          <w:lang w:val="es-MX"/>
        </w:rPr>
        <w:t>Reunion</w:t>
      </w:r>
      <w:proofErr w:type="spellEnd"/>
      <w:r w:rsidRPr="00CC21B0">
        <w:rPr>
          <w:color w:val="C00000"/>
          <w:lang w:val="es-MX"/>
        </w:rPr>
        <w:t xml:space="preserve"> natural*/</w:t>
      </w:r>
    </w:p>
    <w:p w14:paraId="63DE11D2" w14:textId="77777777" w:rsidR="00CC21B0" w:rsidRPr="00CC21B0" w:rsidRDefault="00CC21B0" w:rsidP="00CC21B0">
      <w:pPr>
        <w:rPr>
          <w:lang w:val="es-MX"/>
        </w:rPr>
      </w:pPr>
      <w:r w:rsidRPr="00CC21B0">
        <w:rPr>
          <w:lang w:val="es-MX"/>
        </w:rPr>
        <w:t>SELECT *</w:t>
      </w:r>
    </w:p>
    <w:p w14:paraId="595E8353" w14:textId="77777777" w:rsidR="00CC21B0" w:rsidRPr="00CC21B0" w:rsidRDefault="00CC21B0" w:rsidP="00CC21B0">
      <w:pPr>
        <w:rPr>
          <w:lang w:val="es-MX"/>
        </w:rPr>
      </w:pPr>
      <w:r w:rsidRPr="00CC21B0">
        <w:rPr>
          <w:lang w:val="es-MX"/>
        </w:rPr>
        <w:t>FROM materiales, entregan</w:t>
      </w:r>
    </w:p>
    <w:p w14:paraId="7BBEC553" w14:textId="19E0DF6C" w:rsidR="00AB6F70" w:rsidRPr="00AB6F70" w:rsidRDefault="00CC21B0" w:rsidP="00CC21B0">
      <w:pPr>
        <w:rPr>
          <w:lang w:val="es-MX"/>
        </w:rPr>
      </w:pPr>
      <w:r w:rsidRPr="00CC21B0">
        <w:rPr>
          <w:lang w:val="es-MX"/>
        </w:rPr>
        <w:t xml:space="preserve">WHERE </w:t>
      </w:r>
      <w:proofErr w:type="spellStart"/>
      <w:proofErr w:type="gramStart"/>
      <w:r w:rsidRPr="00CC21B0">
        <w:rPr>
          <w:lang w:val="es-MX"/>
        </w:rPr>
        <w:t>materiales.clave</w:t>
      </w:r>
      <w:proofErr w:type="spellEnd"/>
      <w:proofErr w:type="gramEnd"/>
      <w:r w:rsidRPr="00CC21B0">
        <w:rPr>
          <w:lang w:val="es-MX"/>
        </w:rPr>
        <w:t xml:space="preserve"> = </w:t>
      </w:r>
      <w:proofErr w:type="spellStart"/>
      <w:r w:rsidRPr="00CC21B0">
        <w:rPr>
          <w:lang w:val="es-MX"/>
        </w:rPr>
        <w:t>entregan.clave</w:t>
      </w:r>
      <w:proofErr w:type="spellEnd"/>
      <w:r w:rsidRPr="00CC21B0">
        <w:rPr>
          <w:lang w:val="es-MX"/>
        </w:rPr>
        <w:tab/>
      </w:r>
      <w:r w:rsidRPr="00CC21B0">
        <w:rPr>
          <w:lang w:val="es-MX"/>
        </w:rPr>
        <w:tab/>
      </w:r>
    </w:p>
    <w:p w14:paraId="5ABB9EFB" w14:textId="6ACEF0F4" w:rsidR="00E614F8" w:rsidRPr="00967E38" w:rsidRDefault="00E614F8">
      <w:pPr>
        <w:rPr>
          <w:color w:val="C00000"/>
          <w:lang w:val="es-MX"/>
        </w:rPr>
      </w:pPr>
    </w:p>
    <w:p w14:paraId="7C4EC99A" w14:textId="77777777" w:rsidR="00967E38" w:rsidRPr="00967E38" w:rsidRDefault="00967E38" w:rsidP="00967E38">
      <w:pPr>
        <w:rPr>
          <w:color w:val="C00000"/>
          <w:lang w:val="es-MX"/>
        </w:rPr>
      </w:pPr>
      <w:r w:rsidRPr="00967E38">
        <w:rPr>
          <w:color w:val="C00000"/>
          <w:lang w:val="es-MX"/>
        </w:rPr>
        <w:t>/*</w:t>
      </w:r>
      <w:proofErr w:type="spellStart"/>
      <w:r w:rsidRPr="00967E38">
        <w:rPr>
          <w:color w:val="C00000"/>
          <w:lang w:val="es-MX"/>
        </w:rPr>
        <w:t>Reunion</w:t>
      </w:r>
      <w:proofErr w:type="spellEnd"/>
      <w:r w:rsidRPr="00967E38">
        <w:rPr>
          <w:color w:val="C00000"/>
          <w:lang w:val="es-MX"/>
        </w:rPr>
        <w:t xml:space="preserve"> con criterio especifico*/</w:t>
      </w:r>
    </w:p>
    <w:p w14:paraId="75991027" w14:textId="77777777" w:rsidR="00967E38" w:rsidRPr="00967E38" w:rsidRDefault="00967E38" w:rsidP="00967E38">
      <w:pPr>
        <w:rPr>
          <w:lang w:val="es-MX"/>
        </w:rPr>
      </w:pPr>
      <w:r w:rsidRPr="00967E38">
        <w:rPr>
          <w:lang w:val="es-MX"/>
        </w:rPr>
        <w:t>SELECT *</w:t>
      </w:r>
    </w:p>
    <w:p w14:paraId="0C0DA813" w14:textId="77777777" w:rsidR="00967E38" w:rsidRPr="00967E38" w:rsidRDefault="00967E38" w:rsidP="00967E38">
      <w:pPr>
        <w:rPr>
          <w:lang w:val="es-MX"/>
        </w:rPr>
      </w:pPr>
      <w:r w:rsidRPr="00967E38">
        <w:rPr>
          <w:lang w:val="es-MX"/>
        </w:rPr>
        <w:t>FROM entregan, proyectos</w:t>
      </w:r>
    </w:p>
    <w:p w14:paraId="1FFE9E74" w14:textId="02F596C8" w:rsidR="00E614F8" w:rsidRPr="00AB6F70" w:rsidRDefault="00967E38" w:rsidP="00967E38">
      <w:pPr>
        <w:rPr>
          <w:lang w:val="es-MX"/>
        </w:rPr>
      </w:pPr>
      <w:r w:rsidRPr="00967E38">
        <w:rPr>
          <w:lang w:val="es-MX"/>
        </w:rPr>
        <w:t xml:space="preserve">WHERE </w:t>
      </w:r>
      <w:proofErr w:type="spellStart"/>
      <w:proofErr w:type="gramStart"/>
      <w:r w:rsidRPr="00967E38">
        <w:rPr>
          <w:lang w:val="es-MX"/>
        </w:rPr>
        <w:t>entregan.numero</w:t>
      </w:r>
      <w:proofErr w:type="spellEnd"/>
      <w:proofErr w:type="gramEnd"/>
      <w:r w:rsidRPr="00967E38">
        <w:rPr>
          <w:lang w:val="es-MX"/>
        </w:rPr>
        <w:t xml:space="preserve"> &lt;= </w:t>
      </w:r>
      <w:proofErr w:type="spellStart"/>
      <w:r w:rsidRPr="00967E38">
        <w:rPr>
          <w:lang w:val="es-MX"/>
        </w:rPr>
        <w:t>proyectos.numero</w:t>
      </w:r>
      <w:proofErr w:type="spellEnd"/>
      <w:r w:rsidRPr="00967E38">
        <w:rPr>
          <w:lang w:val="es-MX"/>
        </w:rPr>
        <w:tab/>
      </w:r>
    </w:p>
    <w:p w14:paraId="6A2192A7" w14:textId="2503F2C0" w:rsidR="00E614F8" w:rsidRPr="00AB6F70" w:rsidRDefault="00E614F8">
      <w:pPr>
        <w:rPr>
          <w:lang w:val="es-MX"/>
        </w:rPr>
      </w:pPr>
    </w:p>
    <w:p w14:paraId="71458203" w14:textId="77777777" w:rsidR="00A5109C" w:rsidRPr="00A5109C" w:rsidRDefault="00A5109C" w:rsidP="00A5109C">
      <w:pPr>
        <w:rPr>
          <w:color w:val="C00000"/>
        </w:rPr>
      </w:pPr>
      <w:r w:rsidRPr="00A5109C">
        <w:rPr>
          <w:color w:val="C00000"/>
        </w:rPr>
        <w:t>/*Union*/</w:t>
      </w:r>
    </w:p>
    <w:p w14:paraId="1299982A" w14:textId="77777777" w:rsidR="00A5109C" w:rsidRPr="00A5109C" w:rsidRDefault="00A5109C" w:rsidP="00A5109C">
      <w:r w:rsidRPr="00A5109C">
        <w:t>SELECT *</w:t>
      </w:r>
    </w:p>
    <w:p w14:paraId="296F4C77" w14:textId="77777777" w:rsidR="00A5109C" w:rsidRPr="00A5109C" w:rsidRDefault="00A5109C" w:rsidP="00A5109C">
      <w:r w:rsidRPr="00A5109C">
        <w:t xml:space="preserve">FROM </w:t>
      </w:r>
      <w:proofErr w:type="spellStart"/>
      <w:r w:rsidRPr="00A5109C">
        <w:t>entregan</w:t>
      </w:r>
      <w:proofErr w:type="spellEnd"/>
    </w:p>
    <w:p w14:paraId="2DD53677" w14:textId="77777777" w:rsidR="00A5109C" w:rsidRPr="00A5109C" w:rsidRDefault="00A5109C" w:rsidP="00A5109C">
      <w:r w:rsidRPr="00A5109C">
        <w:t>WHERE clave = 1450</w:t>
      </w:r>
    </w:p>
    <w:p w14:paraId="679746C6" w14:textId="77777777" w:rsidR="00A5109C" w:rsidRPr="00A5109C" w:rsidRDefault="00A5109C" w:rsidP="00A5109C">
      <w:r w:rsidRPr="00A5109C">
        <w:t>UNION</w:t>
      </w:r>
    </w:p>
    <w:p w14:paraId="31830813" w14:textId="77777777" w:rsidR="00A5109C" w:rsidRPr="00A5109C" w:rsidRDefault="00A5109C" w:rsidP="00A5109C">
      <w:r w:rsidRPr="00A5109C">
        <w:t>SELECT *</w:t>
      </w:r>
    </w:p>
    <w:p w14:paraId="0AD99B32" w14:textId="77777777" w:rsidR="00A5109C" w:rsidRPr="00A5109C" w:rsidRDefault="00A5109C" w:rsidP="00A5109C">
      <w:r w:rsidRPr="00A5109C">
        <w:t xml:space="preserve">FROM </w:t>
      </w:r>
      <w:proofErr w:type="spellStart"/>
      <w:r w:rsidRPr="00A5109C">
        <w:t>entregan</w:t>
      </w:r>
      <w:proofErr w:type="spellEnd"/>
    </w:p>
    <w:p w14:paraId="238480AD" w14:textId="59237BEB" w:rsidR="00E614F8" w:rsidRPr="00A5109C" w:rsidRDefault="00A5109C" w:rsidP="00A5109C">
      <w:r w:rsidRPr="00A5109C">
        <w:t>WHERE clave = 1300</w:t>
      </w:r>
    </w:p>
    <w:p w14:paraId="68512970" w14:textId="0CAFA760" w:rsidR="00A605D4" w:rsidRPr="00A5109C" w:rsidRDefault="00A605D4"/>
    <w:p w14:paraId="31CB676D" w14:textId="77777777" w:rsidR="00A5109C" w:rsidRPr="00A5109C" w:rsidRDefault="00A5109C" w:rsidP="00A5109C">
      <w:pPr>
        <w:tabs>
          <w:tab w:val="left" w:pos="2071"/>
        </w:tabs>
        <w:rPr>
          <w:color w:val="C00000"/>
        </w:rPr>
      </w:pPr>
      <w:r w:rsidRPr="00A5109C">
        <w:rPr>
          <w:color w:val="C00000"/>
        </w:rPr>
        <w:t>/*Union*/</w:t>
      </w:r>
    </w:p>
    <w:p w14:paraId="634B933E" w14:textId="77777777" w:rsidR="00A5109C" w:rsidRDefault="00A5109C" w:rsidP="00A5109C">
      <w:pPr>
        <w:tabs>
          <w:tab w:val="left" w:pos="2071"/>
        </w:tabs>
      </w:pPr>
      <w:r>
        <w:t>SELECT *</w:t>
      </w:r>
    </w:p>
    <w:p w14:paraId="655C98C6" w14:textId="77777777" w:rsidR="00A5109C" w:rsidRDefault="00A5109C" w:rsidP="00A5109C">
      <w:pPr>
        <w:tabs>
          <w:tab w:val="left" w:pos="2071"/>
        </w:tabs>
      </w:pPr>
      <w:r>
        <w:t xml:space="preserve">FROM </w:t>
      </w:r>
      <w:proofErr w:type="spellStart"/>
      <w:r>
        <w:t>entregan</w:t>
      </w:r>
      <w:proofErr w:type="spellEnd"/>
    </w:p>
    <w:p w14:paraId="49B4C0C0" w14:textId="2500AC53" w:rsidR="00A605D4" w:rsidRDefault="00A5109C" w:rsidP="00A5109C">
      <w:pPr>
        <w:tabs>
          <w:tab w:val="left" w:pos="2071"/>
        </w:tabs>
      </w:pPr>
      <w:r>
        <w:t>WHERE clave = 1450 OR clave = 1300</w:t>
      </w:r>
    </w:p>
    <w:p w14:paraId="25DFB0B7" w14:textId="76ACFFD6" w:rsidR="00A5109C" w:rsidRDefault="00EC17B7" w:rsidP="00A5109C">
      <w:pPr>
        <w:tabs>
          <w:tab w:val="left" w:pos="2071"/>
        </w:tabs>
      </w:pPr>
      <w:r>
        <w:tab/>
      </w:r>
    </w:p>
    <w:p w14:paraId="65DFB70A" w14:textId="1CA1A157" w:rsidR="00892883" w:rsidRPr="004F7729" w:rsidRDefault="004F7729" w:rsidP="00A5109C">
      <w:pPr>
        <w:tabs>
          <w:tab w:val="left" w:pos="2071"/>
        </w:tabs>
        <w:rPr>
          <w:color w:val="FF0000"/>
          <w:lang w:val="es-MX"/>
        </w:rPr>
      </w:pPr>
      <w:r w:rsidRPr="004F7729">
        <w:rPr>
          <w:color w:val="FF0000"/>
          <w:lang w:val="es-MX"/>
        </w:rPr>
        <w:t>/*</w:t>
      </w:r>
      <w:proofErr w:type="spellStart"/>
      <w:r w:rsidRPr="004F7729">
        <w:rPr>
          <w:color w:val="FF0000"/>
          <w:lang w:val="es-MX"/>
        </w:rPr>
        <w:t>Interseccion</w:t>
      </w:r>
      <w:proofErr w:type="spellEnd"/>
      <w:r w:rsidRPr="004F7729">
        <w:rPr>
          <w:color w:val="FF0000"/>
          <w:lang w:val="es-MX"/>
        </w:rPr>
        <w:t>*/</w:t>
      </w:r>
    </w:p>
    <w:p w14:paraId="4D535B34" w14:textId="77777777" w:rsidR="004F7729" w:rsidRPr="004F7729" w:rsidRDefault="004F7729" w:rsidP="004F7729">
      <w:pPr>
        <w:rPr>
          <w:lang w:val="es-MX"/>
        </w:rPr>
      </w:pPr>
      <w:r w:rsidRPr="004F7729">
        <w:rPr>
          <w:lang w:val="es-MX"/>
        </w:rPr>
        <w:t xml:space="preserve">-- Intersección </w:t>
      </w:r>
    </w:p>
    <w:p w14:paraId="11DEBC33" w14:textId="77777777" w:rsidR="004F7729" w:rsidRPr="004F7729" w:rsidRDefault="004F7729" w:rsidP="004F7729">
      <w:pPr>
        <w:rPr>
          <w:lang w:val="es-MX"/>
        </w:rPr>
      </w:pPr>
      <w:r w:rsidRPr="004F7729">
        <w:rPr>
          <w:lang w:val="es-MX"/>
        </w:rPr>
        <w:t>SELECT clave, numero</w:t>
      </w:r>
    </w:p>
    <w:p w14:paraId="28E6AFFE" w14:textId="77777777" w:rsidR="004F7729" w:rsidRPr="004F7729" w:rsidRDefault="004F7729" w:rsidP="004F7729">
      <w:pPr>
        <w:rPr>
          <w:lang w:val="es-MX"/>
        </w:rPr>
      </w:pPr>
      <w:r w:rsidRPr="004F7729">
        <w:rPr>
          <w:lang w:val="es-MX"/>
        </w:rPr>
        <w:t>FROM entregan</w:t>
      </w:r>
    </w:p>
    <w:p w14:paraId="71ECC093" w14:textId="2C7E5C4A" w:rsidR="00A605D4" w:rsidRDefault="004F7729" w:rsidP="004F7729">
      <w:r>
        <w:t xml:space="preserve">WHERE </w:t>
      </w:r>
      <w:proofErr w:type="spellStart"/>
      <w:r>
        <w:t>numero</w:t>
      </w:r>
      <w:proofErr w:type="spellEnd"/>
      <w:r>
        <w:t xml:space="preserve"> = 5001 OR </w:t>
      </w:r>
      <w:proofErr w:type="spellStart"/>
      <w:r>
        <w:t>numero</w:t>
      </w:r>
      <w:proofErr w:type="spellEnd"/>
      <w:r>
        <w:t xml:space="preserve"> = 5018</w:t>
      </w:r>
    </w:p>
    <w:p w14:paraId="06A76019" w14:textId="5E1E510F" w:rsidR="0003468C" w:rsidRDefault="0003468C" w:rsidP="004F7729"/>
    <w:p w14:paraId="460043F1" w14:textId="77777777" w:rsidR="00A25E57" w:rsidRDefault="00A25E57" w:rsidP="004F7729">
      <w:pPr>
        <w:rPr>
          <w:color w:val="FF0000"/>
          <w:lang w:val="es-MX"/>
        </w:rPr>
      </w:pPr>
    </w:p>
    <w:p w14:paraId="67D8E5DD" w14:textId="77777777" w:rsidR="00A25E57" w:rsidRDefault="00A25E57" w:rsidP="004F7729">
      <w:pPr>
        <w:rPr>
          <w:color w:val="FF0000"/>
          <w:lang w:val="es-MX"/>
        </w:rPr>
      </w:pPr>
    </w:p>
    <w:p w14:paraId="5874E2CC" w14:textId="77777777" w:rsidR="00A25E57" w:rsidRDefault="00A25E57" w:rsidP="004F7729">
      <w:pPr>
        <w:rPr>
          <w:color w:val="FF0000"/>
          <w:lang w:val="es-MX"/>
        </w:rPr>
      </w:pPr>
    </w:p>
    <w:p w14:paraId="49DFDCC8" w14:textId="77777777" w:rsidR="00A25E57" w:rsidRDefault="00A25E57" w:rsidP="004F7729">
      <w:pPr>
        <w:rPr>
          <w:color w:val="FF0000"/>
          <w:lang w:val="es-MX"/>
        </w:rPr>
      </w:pPr>
    </w:p>
    <w:p w14:paraId="4242DAB1" w14:textId="77777777" w:rsidR="00A25E57" w:rsidRDefault="00A25E57" w:rsidP="004F7729">
      <w:pPr>
        <w:rPr>
          <w:color w:val="FF0000"/>
          <w:lang w:val="es-MX"/>
        </w:rPr>
      </w:pPr>
    </w:p>
    <w:p w14:paraId="58F81646" w14:textId="77777777" w:rsidR="00A25E57" w:rsidRDefault="00A25E57" w:rsidP="004F7729">
      <w:pPr>
        <w:rPr>
          <w:color w:val="FF0000"/>
          <w:lang w:val="es-MX"/>
        </w:rPr>
      </w:pPr>
    </w:p>
    <w:p w14:paraId="4C188C35" w14:textId="19CC9836" w:rsidR="0003468C" w:rsidRPr="00A25E57" w:rsidRDefault="00A25E57" w:rsidP="004F7729">
      <w:pPr>
        <w:rPr>
          <w:color w:val="FF0000"/>
          <w:lang w:val="es-MX"/>
        </w:rPr>
      </w:pPr>
      <w:r w:rsidRPr="00A25E57">
        <w:rPr>
          <w:color w:val="FF0000"/>
          <w:lang w:val="es-MX"/>
        </w:rPr>
        <w:lastRenderedPageBreak/>
        <w:t>/*Diferencia*/</w:t>
      </w:r>
    </w:p>
    <w:p w14:paraId="57ECEC7B" w14:textId="77777777" w:rsidR="00A25E57" w:rsidRPr="00A25E57" w:rsidRDefault="00A25E57" w:rsidP="00A25E57">
      <w:pPr>
        <w:rPr>
          <w:lang w:val="es-MX"/>
        </w:rPr>
      </w:pPr>
      <w:r w:rsidRPr="00A25E57">
        <w:rPr>
          <w:lang w:val="es-MX"/>
        </w:rPr>
        <w:t>SELECT *</w:t>
      </w:r>
    </w:p>
    <w:p w14:paraId="37390FB0" w14:textId="77777777" w:rsidR="00A25E57" w:rsidRPr="00A25E57" w:rsidRDefault="00A25E57" w:rsidP="00A25E57">
      <w:pPr>
        <w:rPr>
          <w:lang w:val="es-MX"/>
        </w:rPr>
      </w:pPr>
      <w:r w:rsidRPr="00A25E57">
        <w:rPr>
          <w:lang w:val="es-MX"/>
        </w:rPr>
        <w:t>FROM entregan</w:t>
      </w:r>
    </w:p>
    <w:p w14:paraId="231BA716" w14:textId="77777777" w:rsidR="00A25E57" w:rsidRPr="00A25E57" w:rsidRDefault="00A25E57" w:rsidP="00A25E57">
      <w:pPr>
        <w:rPr>
          <w:lang w:val="es-MX"/>
        </w:rPr>
      </w:pPr>
      <w:r w:rsidRPr="00A25E57">
        <w:rPr>
          <w:lang w:val="es-MX"/>
        </w:rPr>
        <w:t xml:space="preserve">EXCEPT </w:t>
      </w:r>
    </w:p>
    <w:p w14:paraId="76E5A9CA" w14:textId="77777777" w:rsidR="00A25E57" w:rsidRDefault="00A25E57" w:rsidP="00A25E57">
      <w:r>
        <w:t>(SELECT *</w:t>
      </w:r>
    </w:p>
    <w:p w14:paraId="63AFB06D" w14:textId="77777777" w:rsidR="00A25E57" w:rsidRDefault="00A25E57" w:rsidP="00A25E57">
      <w:r>
        <w:t xml:space="preserve"> FROM </w:t>
      </w:r>
      <w:proofErr w:type="spellStart"/>
      <w:r>
        <w:t>entregan</w:t>
      </w:r>
      <w:proofErr w:type="spellEnd"/>
    </w:p>
    <w:p w14:paraId="3515954F" w14:textId="66104426" w:rsidR="00A25E57" w:rsidRDefault="00A25E57" w:rsidP="00A25E57">
      <w:r>
        <w:t>WHERE clave = 1000)</w:t>
      </w:r>
    </w:p>
    <w:p w14:paraId="08442D44" w14:textId="47BDA0AD" w:rsidR="0003468C" w:rsidRDefault="0003468C" w:rsidP="004F7729"/>
    <w:p w14:paraId="0E35CD86" w14:textId="77777777" w:rsidR="00E72F0A" w:rsidRPr="00E72F0A" w:rsidRDefault="00E72F0A" w:rsidP="00E72F0A">
      <w:pPr>
        <w:rPr>
          <w:lang w:val="es-MX"/>
        </w:rPr>
      </w:pPr>
      <w:r w:rsidRPr="00E72F0A">
        <w:rPr>
          <w:color w:val="FF0000"/>
          <w:lang w:val="es-MX"/>
        </w:rPr>
        <w:t xml:space="preserve">-- Consulta para </w:t>
      </w:r>
      <w:proofErr w:type="spellStart"/>
      <w:r w:rsidRPr="00E72F0A">
        <w:rPr>
          <w:color w:val="FF0000"/>
          <w:lang w:val="es-MX"/>
        </w:rPr>
        <w:t>obtner</w:t>
      </w:r>
      <w:proofErr w:type="spellEnd"/>
      <w:r w:rsidRPr="00E72F0A">
        <w:rPr>
          <w:color w:val="FF0000"/>
          <w:lang w:val="es-MX"/>
        </w:rPr>
        <w:t xml:space="preserve"> las descripciones de los materiales entregados en el año 2000</w:t>
      </w:r>
    </w:p>
    <w:p w14:paraId="411A352B" w14:textId="77777777" w:rsidR="00E72F0A" w:rsidRPr="00E72F0A" w:rsidRDefault="00E72F0A" w:rsidP="00E72F0A">
      <w:pPr>
        <w:rPr>
          <w:lang w:val="es-MX"/>
        </w:rPr>
      </w:pPr>
      <w:r w:rsidRPr="00E72F0A">
        <w:rPr>
          <w:lang w:val="es-MX"/>
        </w:rPr>
        <w:t xml:space="preserve">SELECT </w:t>
      </w:r>
      <w:proofErr w:type="spellStart"/>
      <w:r w:rsidRPr="00E72F0A">
        <w:rPr>
          <w:lang w:val="es-MX"/>
        </w:rPr>
        <w:t>descripcion</w:t>
      </w:r>
      <w:proofErr w:type="spellEnd"/>
      <w:r w:rsidRPr="00E72F0A">
        <w:rPr>
          <w:lang w:val="es-MX"/>
        </w:rPr>
        <w:t>, fecha</w:t>
      </w:r>
    </w:p>
    <w:p w14:paraId="257681E6" w14:textId="5D66C9FD" w:rsidR="00E72F0A" w:rsidRPr="00E72F0A" w:rsidRDefault="00E72F0A" w:rsidP="00E72F0A">
      <w:pPr>
        <w:rPr>
          <w:color w:val="FF0000"/>
          <w:lang w:val="es-MX"/>
        </w:rPr>
      </w:pPr>
      <w:r w:rsidRPr="00E72F0A">
        <w:rPr>
          <w:lang w:val="es-MX"/>
        </w:rPr>
        <w:t xml:space="preserve">FROM entregan, materiales </w:t>
      </w:r>
      <w:r w:rsidRPr="00E72F0A">
        <w:rPr>
          <w:color w:val="FF0000"/>
          <w:lang w:val="es-MX"/>
        </w:rPr>
        <w:t xml:space="preserve">-- Hacemos un </w:t>
      </w:r>
      <w:proofErr w:type="spellStart"/>
      <w:r w:rsidRPr="00E72F0A">
        <w:rPr>
          <w:color w:val="FF0000"/>
          <w:lang w:val="es-MX"/>
        </w:rPr>
        <w:t>join</w:t>
      </w:r>
      <w:proofErr w:type="spellEnd"/>
      <w:r w:rsidRPr="00E72F0A">
        <w:rPr>
          <w:color w:val="FF0000"/>
          <w:lang w:val="es-MX"/>
        </w:rPr>
        <w:t xml:space="preserve"> de </w:t>
      </w:r>
      <w:r w:rsidRPr="00E72F0A">
        <w:rPr>
          <w:color w:val="FF0000"/>
          <w:lang w:val="es-MX"/>
        </w:rPr>
        <w:t>las tablas</w:t>
      </w:r>
      <w:r w:rsidRPr="00E72F0A">
        <w:rPr>
          <w:color w:val="FF0000"/>
          <w:lang w:val="es-MX"/>
        </w:rPr>
        <w:t xml:space="preserve"> </w:t>
      </w:r>
      <w:r w:rsidRPr="00E72F0A">
        <w:rPr>
          <w:color w:val="FF0000"/>
          <w:lang w:val="es-MX"/>
        </w:rPr>
        <w:t>entregan</w:t>
      </w:r>
      <w:r w:rsidRPr="00E72F0A">
        <w:rPr>
          <w:color w:val="FF0000"/>
          <w:lang w:val="es-MX"/>
        </w:rPr>
        <w:t xml:space="preserve"> y materiales</w:t>
      </w:r>
    </w:p>
    <w:p w14:paraId="50C9FB11" w14:textId="4E620EC6" w:rsidR="00E72F0A" w:rsidRPr="0067236E" w:rsidRDefault="00E72F0A" w:rsidP="00E72F0A">
      <w:pPr>
        <w:rPr>
          <w:lang w:val="es-MX"/>
        </w:rPr>
      </w:pPr>
      <w:r w:rsidRPr="0067236E">
        <w:rPr>
          <w:lang w:val="es-MX"/>
        </w:rPr>
        <w:t>WHERE fecha &gt;= '2000/01/01' AND fecha &lt;= '2000/12/31'</w:t>
      </w:r>
    </w:p>
    <w:p w14:paraId="3F2D91AD" w14:textId="523A6467" w:rsidR="0003468C" w:rsidRPr="0067236E" w:rsidRDefault="0003468C" w:rsidP="004F7729">
      <w:pPr>
        <w:rPr>
          <w:lang w:val="es-MX"/>
        </w:rPr>
      </w:pPr>
    </w:p>
    <w:p w14:paraId="64A2848E" w14:textId="77777777" w:rsidR="0067236E" w:rsidRPr="0067236E" w:rsidRDefault="0067236E" w:rsidP="0067236E">
      <w:pPr>
        <w:rPr>
          <w:color w:val="FF0000"/>
          <w:lang w:val="es-MX"/>
        </w:rPr>
      </w:pPr>
      <w:r w:rsidRPr="0067236E">
        <w:rPr>
          <w:color w:val="FF0000"/>
          <w:lang w:val="es-MX"/>
        </w:rPr>
        <w:t xml:space="preserve">-- Consulta para </w:t>
      </w:r>
      <w:proofErr w:type="spellStart"/>
      <w:r w:rsidRPr="0067236E">
        <w:rPr>
          <w:color w:val="FF0000"/>
          <w:lang w:val="es-MX"/>
        </w:rPr>
        <w:t>obtner</w:t>
      </w:r>
      <w:proofErr w:type="spellEnd"/>
      <w:r w:rsidRPr="0067236E">
        <w:rPr>
          <w:color w:val="FF0000"/>
          <w:lang w:val="es-MX"/>
        </w:rPr>
        <w:t xml:space="preserve"> las descripciones de los materiales entregados en el año 2000</w:t>
      </w:r>
    </w:p>
    <w:p w14:paraId="49C41AF8" w14:textId="77777777" w:rsidR="0067236E" w:rsidRPr="0067236E" w:rsidRDefault="0067236E" w:rsidP="0067236E">
      <w:pPr>
        <w:rPr>
          <w:color w:val="FF0000"/>
          <w:lang w:val="es-MX"/>
        </w:rPr>
      </w:pPr>
      <w:r w:rsidRPr="0067236E">
        <w:rPr>
          <w:lang w:val="es-MX"/>
        </w:rPr>
        <w:t xml:space="preserve">SELECT DISTINCT </w:t>
      </w:r>
      <w:proofErr w:type="spellStart"/>
      <w:r w:rsidRPr="0067236E">
        <w:rPr>
          <w:lang w:val="es-MX"/>
        </w:rPr>
        <w:t>descripcion</w:t>
      </w:r>
      <w:proofErr w:type="spellEnd"/>
      <w:r w:rsidRPr="0067236E">
        <w:rPr>
          <w:lang w:val="es-MX"/>
        </w:rPr>
        <w:t xml:space="preserve">, fecha </w:t>
      </w:r>
      <w:r w:rsidRPr="0067236E">
        <w:rPr>
          <w:color w:val="FF0000"/>
          <w:lang w:val="es-MX"/>
        </w:rPr>
        <w:t xml:space="preserve">-- Con este </w:t>
      </w:r>
      <w:proofErr w:type="spellStart"/>
      <w:r w:rsidRPr="0067236E">
        <w:rPr>
          <w:color w:val="FF0000"/>
          <w:lang w:val="es-MX"/>
        </w:rPr>
        <w:t>query</w:t>
      </w:r>
      <w:proofErr w:type="spellEnd"/>
      <w:r w:rsidRPr="0067236E">
        <w:rPr>
          <w:color w:val="FF0000"/>
          <w:lang w:val="es-MX"/>
        </w:rPr>
        <w:t xml:space="preserve"> remueve los elementos duplicados</w:t>
      </w:r>
    </w:p>
    <w:p w14:paraId="034B7EB4" w14:textId="77777777" w:rsidR="0067236E" w:rsidRPr="0067236E" w:rsidRDefault="0067236E" w:rsidP="0067236E">
      <w:pPr>
        <w:rPr>
          <w:lang w:val="es-MX"/>
        </w:rPr>
      </w:pPr>
      <w:r w:rsidRPr="0067236E">
        <w:rPr>
          <w:lang w:val="es-MX"/>
        </w:rPr>
        <w:t xml:space="preserve">FROM entregan, materiales </w:t>
      </w:r>
      <w:r w:rsidRPr="0067236E">
        <w:rPr>
          <w:color w:val="FF0000"/>
          <w:lang w:val="es-MX"/>
        </w:rPr>
        <w:t xml:space="preserve">-- Hacemos un </w:t>
      </w:r>
      <w:proofErr w:type="spellStart"/>
      <w:r w:rsidRPr="0067236E">
        <w:rPr>
          <w:color w:val="FF0000"/>
          <w:lang w:val="es-MX"/>
        </w:rPr>
        <w:t>join</w:t>
      </w:r>
      <w:proofErr w:type="spellEnd"/>
      <w:r w:rsidRPr="0067236E">
        <w:rPr>
          <w:color w:val="FF0000"/>
          <w:lang w:val="es-MX"/>
        </w:rPr>
        <w:t xml:space="preserve"> de </w:t>
      </w:r>
      <w:proofErr w:type="gramStart"/>
      <w:r w:rsidRPr="0067236E">
        <w:rPr>
          <w:color w:val="FF0000"/>
          <w:lang w:val="es-MX"/>
        </w:rPr>
        <w:t>la tablas</w:t>
      </w:r>
      <w:proofErr w:type="gramEnd"/>
      <w:r w:rsidRPr="0067236E">
        <w:rPr>
          <w:color w:val="FF0000"/>
          <w:lang w:val="es-MX"/>
        </w:rPr>
        <w:t xml:space="preserve"> </w:t>
      </w:r>
      <w:proofErr w:type="spellStart"/>
      <w:r w:rsidRPr="0067236E">
        <w:rPr>
          <w:color w:val="FF0000"/>
          <w:lang w:val="es-MX"/>
        </w:rPr>
        <w:t>entegran</w:t>
      </w:r>
      <w:proofErr w:type="spellEnd"/>
      <w:r w:rsidRPr="0067236E">
        <w:rPr>
          <w:color w:val="FF0000"/>
          <w:lang w:val="es-MX"/>
        </w:rPr>
        <w:t xml:space="preserve"> y materiales</w:t>
      </w:r>
    </w:p>
    <w:p w14:paraId="252A92FE" w14:textId="2C6E2DAA" w:rsidR="0003468C" w:rsidRDefault="0067236E" w:rsidP="0067236E">
      <w:r>
        <w:t xml:space="preserve">WHERE </w:t>
      </w:r>
      <w:proofErr w:type="spellStart"/>
      <w:r>
        <w:t>fecha</w:t>
      </w:r>
      <w:proofErr w:type="spellEnd"/>
      <w:r>
        <w:t xml:space="preserve"> &gt;= '2000/01/01' AND </w:t>
      </w:r>
      <w:proofErr w:type="spellStart"/>
      <w:r>
        <w:t>fecha</w:t>
      </w:r>
      <w:proofErr w:type="spellEnd"/>
      <w:r>
        <w:t xml:space="preserve"> &lt;= '2000/12/31'</w:t>
      </w:r>
    </w:p>
    <w:p w14:paraId="19DAA6E8" w14:textId="7441C514" w:rsidR="0067236E" w:rsidRDefault="0067236E" w:rsidP="0067236E"/>
    <w:p w14:paraId="19255F97" w14:textId="77777777" w:rsidR="00CE3DAF" w:rsidRPr="00CE3DAF" w:rsidRDefault="00CE3DAF" w:rsidP="00CE3DAF">
      <w:pPr>
        <w:rPr>
          <w:color w:val="FF0000"/>
          <w:lang w:val="es-MX"/>
        </w:rPr>
      </w:pPr>
      <w:r w:rsidRPr="00CE3DAF">
        <w:rPr>
          <w:color w:val="FF0000"/>
          <w:lang w:val="es-MX"/>
        </w:rPr>
        <w:t>-- Ordenar</w:t>
      </w:r>
    </w:p>
    <w:p w14:paraId="49D0EDE2" w14:textId="77777777" w:rsidR="00CE3DAF" w:rsidRPr="00CE3DAF" w:rsidRDefault="00CE3DAF" w:rsidP="00CE3DAF">
      <w:pPr>
        <w:rPr>
          <w:lang w:val="es-MX"/>
        </w:rPr>
      </w:pPr>
      <w:r w:rsidRPr="00CE3DAF">
        <w:rPr>
          <w:lang w:val="es-MX"/>
        </w:rPr>
        <w:t xml:space="preserve">SELECT </w:t>
      </w:r>
      <w:proofErr w:type="spellStart"/>
      <w:proofErr w:type="gramStart"/>
      <w:r w:rsidRPr="00CE3DAF">
        <w:rPr>
          <w:lang w:val="es-MX"/>
        </w:rPr>
        <w:t>E.numero</w:t>
      </w:r>
      <w:proofErr w:type="spellEnd"/>
      <w:proofErr w:type="gramEnd"/>
      <w:r w:rsidRPr="00CE3DAF">
        <w:rPr>
          <w:lang w:val="es-MX"/>
        </w:rPr>
        <w:t xml:space="preserve">, fecha, cantidad, </w:t>
      </w:r>
      <w:proofErr w:type="spellStart"/>
      <w:r w:rsidRPr="00CE3DAF">
        <w:rPr>
          <w:lang w:val="es-MX"/>
        </w:rPr>
        <w:t>denominacion</w:t>
      </w:r>
      <w:proofErr w:type="spellEnd"/>
    </w:p>
    <w:p w14:paraId="6F42E29F" w14:textId="77777777" w:rsidR="00CE3DAF" w:rsidRPr="00CE3DAF" w:rsidRDefault="00CE3DAF" w:rsidP="00CE3DAF">
      <w:pPr>
        <w:rPr>
          <w:lang w:val="es-MX"/>
        </w:rPr>
      </w:pPr>
      <w:r w:rsidRPr="00CE3DAF">
        <w:rPr>
          <w:lang w:val="es-MX"/>
        </w:rPr>
        <w:t>FROM entregan E, proyectos P</w:t>
      </w:r>
    </w:p>
    <w:p w14:paraId="73FCE0B3" w14:textId="77777777" w:rsidR="00CE3DAF" w:rsidRPr="00CE3DAF" w:rsidRDefault="00CE3DAF" w:rsidP="00CE3DAF">
      <w:pPr>
        <w:rPr>
          <w:lang w:val="es-MX"/>
        </w:rPr>
      </w:pPr>
      <w:r w:rsidRPr="00CE3DAF">
        <w:rPr>
          <w:lang w:val="es-MX"/>
        </w:rPr>
        <w:t xml:space="preserve">WHERE </w:t>
      </w:r>
      <w:proofErr w:type="spellStart"/>
      <w:proofErr w:type="gramStart"/>
      <w:r w:rsidRPr="00CE3DAF">
        <w:rPr>
          <w:lang w:val="es-MX"/>
        </w:rPr>
        <w:t>E.numero</w:t>
      </w:r>
      <w:proofErr w:type="spellEnd"/>
      <w:proofErr w:type="gramEnd"/>
      <w:r w:rsidRPr="00CE3DAF">
        <w:rPr>
          <w:lang w:val="es-MX"/>
        </w:rPr>
        <w:t xml:space="preserve"> = </w:t>
      </w:r>
      <w:proofErr w:type="spellStart"/>
      <w:r w:rsidRPr="00CE3DAF">
        <w:rPr>
          <w:lang w:val="es-MX"/>
        </w:rPr>
        <w:t>P.numero</w:t>
      </w:r>
      <w:proofErr w:type="spellEnd"/>
    </w:p>
    <w:p w14:paraId="1A329651" w14:textId="47452571" w:rsidR="0067236E" w:rsidRDefault="00CE3DAF" w:rsidP="00CE3DAF">
      <w:r>
        <w:t xml:space="preserve">ORDER BY </w:t>
      </w:r>
      <w:proofErr w:type="spellStart"/>
      <w:r>
        <w:t>fecha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B545811" w14:textId="393D7DB6" w:rsidR="004F7729" w:rsidRPr="004D3631" w:rsidRDefault="004F7729" w:rsidP="004F7729">
      <w:pPr>
        <w:rPr>
          <w:color w:val="FF0000"/>
        </w:rPr>
      </w:pPr>
    </w:p>
    <w:p w14:paraId="06060B4E" w14:textId="77777777" w:rsidR="004D3631" w:rsidRPr="004D3631" w:rsidRDefault="004D3631" w:rsidP="004D3631">
      <w:pPr>
        <w:rPr>
          <w:color w:val="FF0000"/>
          <w:lang w:val="es-MX"/>
        </w:rPr>
      </w:pPr>
      <w:r w:rsidRPr="004D3631">
        <w:rPr>
          <w:color w:val="FF0000"/>
          <w:lang w:val="es-MX"/>
        </w:rPr>
        <w:t xml:space="preserve">/*Uso de expresiones reguladores de </w:t>
      </w:r>
      <w:proofErr w:type="spellStart"/>
      <w:r w:rsidRPr="004D3631">
        <w:rPr>
          <w:color w:val="FF0000"/>
          <w:lang w:val="es-MX"/>
        </w:rPr>
        <w:t>expresion</w:t>
      </w:r>
      <w:proofErr w:type="spellEnd"/>
      <w:r w:rsidRPr="004D3631">
        <w:rPr>
          <w:color w:val="FF0000"/>
          <w:lang w:val="es-MX"/>
        </w:rPr>
        <w:t>*/</w:t>
      </w:r>
    </w:p>
    <w:p w14:paraId="30EC53C1" w14:textId="77777777" w:rsidR="004D3631" w:rsidRDefault="004D3631" w:rsidP="004D3631">
      <w:r>
        <w:t>SELECT *</w:t>
      </w:r>
    </w:p>
    <w:p w14:paraId="7555D13A" w14:textId="77777777" w:rsidR="004D3631" w:rsidRDefault="004D3631" w:rsidP="004D3631">
      <w:r>
        <w:t xml:space="preserve">FROM </w:t>
      </w:r>
      <w:proofErr w:type="spellStart"/>
      <w:r>
        <w:t>materiales</w:t>
      </w:r>
      <w:proofErr w:type="spellEnd"/>
    </w:p>
    <w:p w14:paraId="070C7328" w14:textId="1282B0E9" w:rsidR="004D3631" w:rsidRDefault="004D3631" w:rsidP="004D3631">
      <w:r>
        <w:t xml:space="preserve">WHERE </w:t>
      </w:r>
      <w:proofErr w:type="spellStart"/>
      <w:r>
        <w:t>descripcion</w:t>
      </w:r>
      <w:proofErr w:type="spellEnd"/>
      <w:r>
        <w:t xml:space="preserve"> LIKE 'Si%'</w:t>
      </w:r>
    </w:p>
    <w:p w14:paraId="3AC9916B" w14:textId="61DC873E" w:rsidR="004D3631" w:rsidRDefault="004D3631" w:rsidP="004D3631"/>
    <w:p w14:paraId="61FFC62C" w14:textId="77777777" w:rsidR="004C07FF" w:rsidRPr="004C07FF" w:rsidRDefault="004C07FF" w:rsidP="004C07FF">
      <w:pPr>
        <w:rPr>
          <w:b/>
          <w:bCs/>
          <w:color w:val="FF0000"/>
          <w:lang w:val="es-MX"/>
        </w:rPr>
      </w:pPr>
      <w:r w:rsidRPr="004C07FF">
        <w:rPr>
          <w:b/>
          <w:bCs/>
          <w:color w:val="FF0000"/>
          <w:lang w:val="es-MX"/>
        </w:rPr>
        <w:t xml:space="preserve">/*Operadores </w:t>
      </w:r>
      <w:proofErr w:type="spellStart"/>
      <w:r w:rsidRPr="004C07FF">
        <w:rPr>
          <w:b/>
          <w:bCs/>
          <w:color w:val="FF0000"/>
          <w:lang w:val="es-MX"/>
        </w:rPr>
        <w:t>logicos</w:t>
      </w:r>
      <w:proofErr w:type="spellEnd"/>
      <w:r w:rsidRPr="004C07FF">
        <w:rPr>
          <w:b/>
          <w:bCs/>
          <w:color w:val="FF0000"/>
          <w:lang w:val="es-MX"/>
        </w:rPr>
        <w:t>*/</w:t>
      </w:r>
    </w:p>
    <w:p w14:paraId="2C626632" w14:textId="77777777" w:rsidR="004C07FF" w:rsidRPr="004C07FF" w:rsidRDefault="004C07FF" w:rsidP="004C07FF">
      <w:pPr>
        <w:rPr>
          <w:lang w:val="es-MX"/>
        </w:rPr>
      </w:pPr>
      <w:r w:rsidRPr="004C07FF">
        <w:rPr>
          <w:lang w:val="es-MX"/>
        </w:rPr>
        <w:t>SELECT clave, RFC, numero, fecha, cantidad</w:t>
      </w:r>
    </w:p>
    <w:p w14:paraId="55F74855" w14:textId="77777777" w:rsidR="004C07FF" w:rsidRDefault="004C07FF" w:rsidP="004C07FF">
      <w:r>
        <w:t xml:space="preserve">FROM </w:t>
      </w:r>
      <w:proofErr w:type="spellStart"/>
      <w:r>
        <w:t>entregan</w:t>
      </w:r>
      <w:proofErr w:type="spellEnd"/>
    </w:p>
    <w:p w14:paraId="643D3967" w14:textId="063593F6" w:rsidR="004D3631" w:rsidRDefault="004C07FF" w:rsidP="004C07FF">
      <w:r>
        <w:t xml:space="preserve">WHERE </w:t>
      </w:r>
      <w:proofErr w:type="spellStart"/>
      <w:r>
        <w:t>numero</w:t>
      </w:r>
      <w:proofErr w:type="spellEnd"/>
      <w:r>
        <w:t xml:space="preserve"> BETWEEN 5000 and 5010</w:t>
      </w:r>
    </w:p>
    <w:p w14:paraId="5079F153" w14:textId="712BD664" w:rsidR="004C07FF" w:rsidRDefault="004C07FF" w:rsidP="004C07FF"/>
    <w:p w14:paraId="3656407C" w14:textId="77777777" w:rsidR="00E4084A" w:rsidRPr="00E4084A" w:rsidRDefault="00E4084A" w:rsidP="00E4084A">
      <w:pPr>
        <w:rPr>
          <w:color w:val="FF0000"/>
          <w:lang w:val="es-MX"/>
        </w:rPr>
      </w:pPr>
      <w:r w:rsidRPr="00E4084A">
        <w:rPr>
          <w:color w:val="FF0000"/>
          <w:lang w:val="es-MX"/>
        </w:rPr>
        <w:t xml:space="preserve">/*Operadores </w:t>
      </w:r>
      <w:proofErr w:type="spellStart"/>
      <w:r w:rsidRPr="00E4084A">
        <w:rPr>
          <w:color w:val="FF0000"/>
          <w:lang w:val="es-MX"/>
        </w:rPr>
        <w:t>logicos</w:t>
      </w:r>
      <w:proofErr w:type="spellEnd"/>
      <w:r w:rsidRPr="00E4084A">
        <w:rPr>
          <w:color w:val="FF0000"/>
          <w:lang w:val="es-MX"/>
        </w:rPr>
        <w:t xml:space="preserve"> </w:t>
      </w:r>
      <w:proofErr w:type="spellStart"/>
      <w:r w:rsidRPr="00E4084A">
        <w:rPr>
          <w:color w:val="FF0000"/>
          <w:lang w:val="es-MX"/>
        </w:rPr>
        <w:t>Exists</w:t>
      </w:r>
      <w:proofErr w:type="spellEnd"/>
      <w:r w:rsidRPr="00E4084A">
        <w:rPr>
          <w:color w:val="FF0000"/>
          <w:lang w:val="es-MX"/>
        </w:rPr>
        <w:t>*/</w:t>
      </w:r>
    </w:p>
    <w:p w14:paraId="25F4975C" w14:textId="77777777" w:rsidR="00E4084A" w:rsidRPr="00E4084A" w:rsidRDefault="00E4084A" w:rsidP="00E4084A">
      <w:pPr>
        <w:rPr>
          <w:lang w:val="es-MX"/>
        </w:rPr>
      </w:pPr>
      <w:r w:rsidRPr="00E4084A">
        <w:rPr>
          <w:lang w:val="es-MX"/>
        </w:rPr>
        <w:t>SELECT clave, RFC, numero, fecha, cantidad</w:t>
      </w:r>
    </w:p>
    <w:p w14:paraId="335F74BF" w14:textId="77777777" w:rsidR="00E4084A" w:rsidRDefault="00E4084A" w:rsidP="00E4084A">
      <w:r>
        <w:t xml:space="preserve">FROM </w:t>
      </w:r>
      <w:proofErr w:type="spellStart"/>
      <w:r>
        <w:t>entregan</w:t>
      </w:r>
      <w:proofErr w:type="spellEnd"/>
    </w:p>
    <w:p w14:paraId="700E926F" w14:textId="77777777" w:rsidR="00E4084A" w:rsidRDefault="00E4084A" w:rsidP="00E4084A">
      <w:r>
        <w:t xml:space="preserve">WHERE </w:t>
      </w:r>
      <w:proofErr w:type="spellStart"/>
      <w:r>
        <w:t>numero</w:t>
      </w:r>
      <w:proofErr w:type="spellEnd"/>
      <w:r>
        <w:t xml:space="preserve"> BETWEEN 5000 and 5010 AND</w:t>
      </w:r>
    </w:p>
    <w:p w14:paraId="7A149E5D" w14:textId="77777777" w:rsidR="00E4084A" w:rsidRDefault="00E4084A" w:rsidP="00E4084A">
      <w:r>
        <w:t xml:space="preserve">EXISTS (SELECT </w:t>
      </w:r>
      <w:proofErr w:type="spellStart"/>
      <w:r>
        <w:t>rfc</w:t>
      </w:r>
      <w:proofErr w:type="spellEnd"/>
    </w:p>
    <w:p w14:paraId="040C4150" w14:textId="77777777" w:rsidR="00E4084A" w:rsidRDefault="00E4084A" w:rsidP="00E4084A">
      <w:r>
        <w:t xml:space="preserve">       FROM </w:t>
      </w:r>
      <w:proofErr w:type="spellStart"/>
      <w:r>
        <w:t>proveedores</w:t>
      </w:r>
      <w:proofErr w:type="spellEnd"/>
    </w:p>
    <w:p w14:paraId="39CCA0FB" w14:textId="53DB8F91" w:rsidR="004C07FF" w:rsidRDefault="00E4084A" w:rsidP="00E4084A">
      <w:r>
        <w:t xml:space="preserve">       WHERE </w:t>
      </w:r>
      <w:proofErr w:type="spellStart"/>
      <w:r>
        <w:t>razonsocial</w:t>
      </w:r>
      <w:proofErr w:type="spellEnd"/>
      <w:r>
        <w:t xml:space="preserve"> LIKE 'La%' AND </w:t>
      </w:r>
      <w:proofErr w:type="spellStart"/>
      <w:r>
        <w:t>entregan.rfc</w:t>
      </w:r>
      <w:proofErr w:type="spellEnd"/>
      <w:r>
        <w:t xml:space="preserve"> = </w:t>
      </w:r>
      <w:proofErr w:type="spellStart"/>
      <w:r>
        <w:t>proveedores.rfc</w:t>
      </w:r>
      <w:proofErr w:type="spellEnd"/>
      <w:r>
        <w:t>)</w:t>
      </w:r>
    </w:p>
    <w:p w14:paraId="291F8378" w14:textId="39036B9C" w:rsidR="00E4084A" w:rsidRDefault="00E4084A" w:rsidP="00E4084A"/>
    <w:p w14:paraId="4D131947" w14:textId="462F9D3E" w:rsidR="00F47A9B" w:rsidRPr="00F47A9B" w:rsidRDefault="00F47A9B" w:rsidP="00F47A9B">
      <w:pPr>
        <w:rPr>
          <w:lang w:val="es-MX"/>
        </w:rPr>
      </w:pPr>
      <w:r w:rsidRPr="00F47A9B">
        <w:rPr>
          <w:lang w:val="es-MX"/>
        </w:rPr>
        <w:t xml:space="preserve">/*Operadores </w:t>
      </w:r>
      <w:r w:rsidR="006B6D47">
        <w:rPr>
          <w:lang w:val="es-MX"/>
        </w:rPr>
        <w:t xml:space="preserve">ADD </w:t>
      </w:r>
      <w:proofErr w:type="spellStart"/>
      <w:r w:rsidR="006B6D47">
        <w:rPr>
          <w:lang w:val="es-MX"/>
        </w:rPr>
        <w:t>column</w:t>
      </w:r>
      <w:proofErr w:type="spellEnd"/>
      <w:r w:rsidRPr="00F47A9B">
        <w:rPr>
          <w:lang w:val="es-MX"/>
        </w:rPr>
        <w:t>*/</w:t>
      </w:r>
    </w:p>
    <w:p w14:paraId="70BD9554" w14:textId="77777777" w:rsidR="00F47A9B" w:rsidRPr="00F47A9B" w:rsidRDefault="00F47A9B" w:rsidP="00F47A9B">
      <w:pPr>
        <w:rPr>
          <w:lang w:val="es-MX"/>
        </w:rPr>
      </w:pPr>
      <w:r w:rsidRPr="00F47A9B">
        <w:rPr>
          <w:lang w:val="es-MX"/>
        </w:rPr>
        <w:t xml:space="preserve">ALTER TABLE materiales </w:t>
      </w:r>
    </w:p>
    <w:p w14:paraId="34169DDE" w14:textId="77777777" w:rsidR="00F47A9B" w:rsidRPr="00F47A9B" w:rsidRDefault="00F47A9B" w:rsidP="00F47A9B">
      <w:pPr>
        <w:rPr>
          <w:lang w:val="es-MX"/>
        </w:rPr>
      </w:pPr>
      <w:r w:rsidRPr="00F47A9B">
        <w:rPr>
          <w:lang w:val="es-MX"/>
        </w:rPr>
        <w:t xml:space="preserve">ADD </w:t>
      </w:r>
      <w:proofErr w:type="spellStart"/>
      <w:r w:rsidRPr="00F47A9B">
        <w:rPr>
          <w:lang w:val="es-MX"/>
        </w:rPr>
        <w:t>PorcentajeImpuesto</w:t>
      </w:r>
      <w:proofErr w:type="spellEnd"/>
      <w:r w:rsidRPr="00F47A9B">
        <w:rPr>
          <w:lang w:val="es-MX"/>
        </w:rPr>
        <w:t xml:space="preserve"> </w:t>
      </w:r>
      <w:proofErr w:type="gramStart"/>
      <w:r w:rsidRPr="00F47A9B">
        <w:rPr>
          <w:lang w:val="es-MX"/>
        </w:rPr>
        <w:t>NUMERIC(</w:t>
      </w:r>
      <w:proofErr w:type="gramEnd"/>
      <w:r w:rsidRPr="00F47A9B">
        <w:rPr>
          <w:lang w:val="es-MX"/>
        </w:rPr>
        <w:t>6,2);</w:t>
      </w:r>
    </w:p>
    <w:p w14:paraId="5344116B" w14:textId="005F2B82" w:rsidR="00E4084A" w:rsidRDefault="00F47A9B" w:rsidP="00F47A9B">
      <w:pPr>
        <w:rPr>
          <w:lang w:val="es-MX"/>
        </w:rPr>
      </w:pPr>
      <w:r w:rsidRPr="00F47A9B">
        <w:rPr>
          <w:lang w:val="es-MX"/>
        </w:rPr>
        <w:t xml:space="preserve">UPDATE materiales SET </w:t>
      </w:r>
      <w:proofErr w:type="spellStart"/>
      <w:r w:rsidRPr="00F47A9B">
        <w:rPr>
          <w:lang w:val="es-MX"/>
        </w:rPr>
        <w:t>PorcentajeImpuesto</w:t>
      </w:r>
      <w:proofErr w:type="spellEnd"/>
      <w:r w:rsidRPr="00F47A9B">
        <w:rPr>
          <w:lang w:val="es-MX"/>
        </w:rPr>
        <w:t xml:space="preserve"> = 2*clave/1000;</w:t>
      </w:r>
    </w:p>
    <w:p w14:paraId="1D840AF5" w14:textId="5A135922" w:rsidR="0029078B" w:rsidRDefault="0029078B" w:rsidP="00F47A9B">
      <w:pPr>
        <w:rPr>
          <w:lang w:val="es-MX"/>
        </w:rPr>
      </w:pPr>
    </w:p>
    <w:p w14:paraId="4337B6BF" w14:textId="77777777" w:rsidR="0029078B" w:rsidRDefault="0029078B" w:rsidP="00F47A9B">
      <w:pPr>
        <w:rPr>
          <w:b/>
          <w:bCs/>
          <w:lang w:val="es-MX"/>
        </w:rPr>
      </w:pPr>
    </w:p>
    <w:p w14:paraId="5440D1D8" w14:textId="77777777" w:rsidR="0029078B" w:rsidRDefault="0029078B" w:rsidP="00F47A9B">
      <w:pPr>
        <w:rPr>
          <w:b/>
          <w:bCs/>
          <w:lang w:val="es-MX"/>
        </w:rPr>
      </w:pPr>
    </w:p>
    <w:p w14:paraId="21A25264" w14:textId="77777777" w:rsidR="0029078B" w:rsidRDefault="0029078B" w:rsidP="00F47A9B">
      <w:pPr>
        <w:rPr>
          <w:b/>
          <w:bCs/>
          <w:lang w:val="es-MX"/>
        </w:rPr>
      </w:pPr>
    </w:p>
    <w:p w14:paraId="7E449917" w14:textId="77777777" w:rsidR="0029078B" w:rsidRDefault="0029078B" w:rsidP="00F47A9B">
      <w:pPr>
        <w:rPr>
          <w:b/>
          <w:bCs/>
          <w:lang w:val="es-MX"/>
        </w:rPr>
      </w:pPr>
    </w:p>
    <w:p w14:paraId="334F5C06" w14:textId="6B3F80FF" w:rsidR="0029078B" w:rsidRDefault="0029078B" w:rsidP="00F47A9B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Actividad</w:t>
      </w:r>
    </w:p>
    <w:p w14:paraId="1895F9F6" w14:textId="77777777" w:rsidR="0029078B" w:rsidRPr="0029078B" w:rsidRDefault="0029078B" w:rsidP="0029078B">
      <w:pPr>
        <w:rPr>
          <w:lang w:val="es-MX"/>
        </w:rPr>
      </w:pPr>
      <w:r w:rsidRPr="0029078B">
        <w:rPr>
          <w:lang w:val="es-MX"/>
        </w:rPr>
        <w:t>/*Actividad*/</w:t>
      </w:r>
    </w:p>
    <w:p w14:paraId="4CA301B9" w14:textId="77777777" w:rsidR="0029078B" w:rsidRPr="0029078B" w:rsidRDefault="0029078B" w:rsidP="0029078B">
      <w:pPr>
        <w:rPr>
          <w:lang w:val="es-MX"/>
        </w:rPr>
      </w:pPr>
      <w:r w:rsidRPr="0029078B">
        <w:rPr>
          <w:lang w:val="es-MX"/>
        </w:rPr>
        <w:t xml:space="preserve">SELECT </w:t>
      </w:r>
      <w:proofErr w:type="spellStart"/>
      <w:proofErr w:type="gramStart"/>
      <w:r w:rsidRPr="0029078B">
        <w:rPr>
          <w:lang w:val="es-MX"/>
        </w:rPr>
        <w:t>E.clave</w:t>
      </w:r>
      <w:proofErr w:type="spellEnd"/>
      <w:proofErr w:type="gramEnd"/>
      <w:r w:rsidRPr="0029078B">
        <w:rPr>
          <w:lang w:val="es-MX"/>
        </w:rPr>
        <w:t xml:space="preserve">, </w:t>
      </w:r>
      <w:proofErr w:type="spellStart"/>
      <w:r w:rsidRPr="0029078B">
        <w:rPr>
          <w:lang w:val="es-MX"/>
        </w:rPr>
        <w:t>E.descripcion</w:t>
      </w:r>
      <w:proofErr w:type="spellEnd"/>
    </w:p>
    <w:p w14:paraId="2485E841" w14:textId="77777777" w:rsidR="0029078B" w:rsidRPr="0029078B" w:rsidRDefault="0029078B" w:rsidP="0029078B">
      <w:pPr>
        <w:rPr>
          <w:lang w:val="es-MX"/>
        </w:rPr>
      </w:pPr>
      <w:r w:rsidRPr="0029078B">
        <w:rPr>
          <w:lang w:val="es-MX"/>
        </w:rPr>
        <w:t>FROM materiales E, proyectos P</w:t>
      </w:r>
    </w:p>
    <w:p w14:paraId="78517197" w14:textId="28B1FB45" w:rsidR="0029078B" w:rsidRDefault="0029078B" w:rsidP="0029078B">
      <w:pPr>
        <w:rPr>
          <w:lang w:val="es-MX"/>
        </w:rPr>
      </w:pPr>
      <w:r w:rsidRPr="0029078B">
        <w:rPr>
          <w:lang w:val="es-MX"/>
        </w:rPr>
        <w:t xml:space="preserve">WHERE </w:t>
      </w:r>
      <w:proofErr w:type="spellStart"/>
      <w:r w:rsidRPr="0029078B">
        <w:rPr>
          <w:lang w:val="es-MX"/>
        </w:rPr>
        <w:t>denominacion</w:t>
      </w:r>
      <w:proofErr w:type="spellEnd"/>
      <w:r w:rsidRPr="0029078B">
        <w:rPr>
          <w:lang w:val="es-MX"/>
        </w:rPr>
        <w:t xml:space="preserve"> = 'México sin ti no estamos completos'</w:t>
      </w:r>
    </w:p>
    <w:p w14:paraId="4F015FE8" w14:textId="02C918F5" w:rsidR="0029078B" w:rsidRDefault="0029078B" w:rsidP="0029078B">
      <w:pPr>
        <w:rPr>
          <w:lang w:val="es-MX"/>
        </w:rPr>
      </w:pPr>
    </w:p>
    <w:p w14:paraId="77CF2207" w14:textId="3C406A75" w:rsidR="0029078B" w:rsidRDefault="00C53B8D" w:rsidP="0029078B">
      <w:pPr>
        <w:rPr>
          <w:lang w:val="es-MX"/>
        </w:rPr>
      </w:pPr>
      <w:r>
        <w:rPr>
          <w:noProof/>
        </w:rPr>
        <w:drawing>
          <wp:inline distT="0" distB="0" distL="0" distR="0" wp14:anchorId="2351BFF7" wp14:editId="77DB6A18">
            <wp:extent cx="3210400" cy="26897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923" cy="26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15A7" w14:textId="77777777" w:rsidR="009B55C1" w:rsidRPr="009B55C1" w:rsidRDefault="009B55C1" w:rsidP="009B55C1">
      <w:pPr>
        <w:rPr>
          <w:lang w:val="es-MX"/>
        </w:rPr>
      </w:pPr>
      <w:r w:rsidRPr="009B55C1">
        <w:rPr>
          <w:lang w:val="es-MX"/>
        </w:rPr>
        <w:t>/*Actividad*/</w:t>
      </w:r>
    </w:p>
    <w:p w14:paraId="090A69E9" w14:textId="77777777" w:rsidR="009B55C1" w:rsidRPr="009B55C1" w:rsidRDefault="009B55C1" w:rsidP="009B55C1">
      <w:pPr>
        <w:rPr>
          <w:lang w:val="es-MX"/>
        </w:rPr>
      </w:pPr>
      <w:r w:rsidRPr="009B55C1">
        <w:rPr>
          <w:lang w:val="es-MX"/>
        </w:rPr>
        <w:t xml:space="preserve">SELECT </w:t>
      </w:r>
      <w:proofErr w:type="spellStart"/>
      <w:proofErr w:type="gramStart"/>
      <w:r w:rsidRPr="009B55C1">
        <w:rPr>
          <w:lang w:val="es-MX"/>
        </w:rPr>
        <w:t>E.clave</w:t>
      </w:r>
      <w:proofErr w:type="spellEnd"/>
      <w:proofErr w:type="gramEnd"/>
      <w:r w:rsidRPr="009B55C1">
        <w:rPr>
          <w:lang w:val="es-MX"/>
        </w:rPr>
        <w:t xml:space="preserve">, </w:t>
      </w:r>
      <w:proofErr w:type="spellStart"/>
      <w:r w:rsidRPr="009B55C1">
        <w:rPr>
          <w:lang w:val="es-MX"/>
        </w:rPr>
        <w:t>E.descripcion</w:t>
      </w:r>
      <w:proofErr w:type="spellEnd"/>
      <w:r w:rsidRPr="009B55C1">
        <w:rPr>
          <w:lang w:val="es-MX"/>
        </w:rPr>
        <w:t xml:space="preserve">, </w:t>
      </w:r>
      <w:proofErr w:type="spellStart"/>
      <w:r w:rsidRPr="009B55C1">
        <w:rPr>
          <w:lang w:val="es-MX"/>
        </w:rPr>
        <w:t>razonsocial</w:t>
      </w:r>
      <w:proofErr w:type="spellEnd"/>
    </w:p>
    <w:p w14:paraId="6F8DB2A2" w14:textId="77777777" w:rsidR="009B55C1" w:rsidRPr="009B55C1" w:rsidRDefault="009B55C1" w:rsidP="009B55C1">
      <w:pPr>
        <w:rPr>
          <w:lang w:val="es-MX"/>
        </w:rPr>
      </w:pPr>
      <w:r w:rsidRPr="009B55C1">
        <w:rPr>
          <w:lang w:val="es-MX"/>
        </w:rPr>
        <w:t xml:space="preserve">FROM materiales E, proveedores </w:t>
      </w:r>
    </w:p>
    <w:p w14:paraId="0E40D86F" w14:textId="7FCEA36A" w:rsidR="00C53B8D" w:rsidRDefault="009B55C1" w:rsidP="009B55C1">
      <w:pPr>
        <w:rPr>
          <w:lang w:val="es-MX"/>
        </w:rPr>
      </w:pPr>
      <w:r w:rsidRPr="009B55C1">
        <w:rPr>
          <w:lang w:val="es-MX"/>
        </w:rPr>
        <w:t xml:space="preserve">WHERE </w:t>
      </w:r>
      <w:proofErr w:type="spellStart"/>
      <w:r w:rsidRPr="009B55C1">
        <w:rPr>
          <w:lang w:val="es-MX"/>
        </w:rPr>
        <w:t>razonsocial</w:t>
      </w:r>
      <w:proofErr w:type="spellEnd"/>
      <w:r w:rsidRPr="009B55C1">
        <w:rPr>
          <w:lang w:val="es-MX"/>
        </w:rPr>
        <w:t xml:space="preserve"> = "Acme </w:t>
      </w:r>
      <w:proofErr w:type="spellStart"/>
      <w:r w:rsidRPr="009B55C1">
        <w:rPr>
          <w:lang w:val="es-MX"/>
        </w:rPr>
        <w:t>tools</w:t>
      </w:r>
      <w:proofErr w:type="spellEnd"/>
      <w:r w:rsidRPr="009B55C1">
        <w:rPr>
          <w:lang w:val="es-MX"/>
        </w:rPr>
        <w:t>"</w:t>
      </w:r>
    </w:p>
    <w:p w14:paraId="35601657" w14:textId="7EA0AC86" w:rsidR="009B55C1" w:rsidRDefault="00584284" w:rsidP="009B55C1">
      <w:pPr>
        <w:rPr>
          <w:lang w:val="es-MX"/>
        </w:rPr>
      </w:pPr>
      <w:r>
        <w:rPr>
          <w:noProof/>
        </w:rPr>
        <w:drawing>
          <wp:inline distT="0" distB="0" distL="0" distR="0" wp14:anchorId="75077A53" wp14:editId="5667583E">
            <wp:extent cx="1772816" cy="63573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171" cy="6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0A2E" w14:textId="1F3576F5" w:rsidR="0029078B" w:rsidRDefault="0029078B" w:rsidP="0029078B">
      <w:pPr>
        <w:rPr>
          <w:lang w:val="es-MX"/>
        </w:rPr>
      </w:pPr>
    </w:p>
    <w:p w14:paraId="03B82E0E" w14:textId="0C28E2AD" w:rsidR="00DF4B61" w:rsidRPr="00DF4B61" w:rsidRDefault="00DF4B61" w:rsidP="00DF4B61">
      <w:pPr>
        <w:rPr>
          <w:lang w:val="es-MX"/>
        </w:rPr>
      </w:pPr>
      <w:r w:rsidRPr="00DF4B61">
        <w:rPr>
          <w:lang w:val="es-MX"/>
        </w:rPr>
        <w:t>/*Actividad*/</w:t>
      </w:r>
      <w:r>
        <w:rPr>
          <w:lang w:val="es-MX"/>
        </w:rPr>
        <w:t xml:space="preserve"> </w:t>
      </w:r>
      <w:r w:rsidRPr="00DF4B61">
        <w:rPr>
          <w:b/>
          <w:bCs/>
          <w:lang w:val="es-MX"/>
        </w:rPr>
        <w:t>(Incompleto)</w:t>
      </w:r>
    </w:p>
    <w:p w14:paraId="4BCB7F0A" w14:textId="77777777" w:rsidR="00DF4B61" w:rsidRPr="00DF4B61" w:rsidRDefault="00DF4B61" w:rsidP="00DF4B61">
      <w:pPr>
        <w:rPr>
          <w:lang w:val="es-MX"/>
        </w:rPr>
      </w:pPr>
      <w:r w:rsidRPr="00DF4B61">
        <w:rPr>
          <w:lang w:val="es-MX"/>
        </w:rPr>
        <w:t xml:space="preserve">SELECT </w:t>
      </w:r>
      <w:proofErr w:type="spellStart"/>
      <w:proofErr w:type="gramStart"/>
      <w:r w:rsidRPr="00DF4B61">
        <w:rPr>
          <w:lang w:val="es-MX"/>
        </w:rPr>
        <w:t>E.fecha</w:t>
      </w:r>
      <w:proofErr w:type="gramEnd"/>
      <w:r w:rsidRPr="00DF4B61">
        <w:rPr>
          <w:lang w:val="es-MX"/>
        </w:rPr>
        <w:t>,P.rfc</w:t>
      </w:r>
      <w:proofErr w:type="spellEnd"/>
      <w:r w:rsidRPr="00DF4B61">
        <w:rPr>
          <w:lang w:val="es-MX"/>
        </w:rPr>
        <w:t xml:space="preserve">, </w:t>
      </w:r>
      <w:proofErr w:type="spellStart"/>
      <w:r w:rsidRPr="00DF4B61">
        <w:rPr>
          <w:lang w:val="es-MX"/>
        </w:rPr>
        <w:t>P.razonsocial</w:t>
      </w:r>
      <w:proofErr w:type="spellEnd"/>
      <w:r w:rsidRPr="00DF4B61">
        <w:rPr>
          <w:lang w:val="es-MX"/>
        </w:rPr>
        <w:t xml:space="preserve">, </w:t>
      </w:r>
      <w:proofErr w:type="spellStart"/>
      <w:r w:rsidRPr="00DF4B61">
        <w:rPr>
          <w:lang w:val="es-MX"/>
        </w:rPr>
        <w:t>E.cantidad</w:t>
      </w:r>
      <w:proofErr w:type="spellEnd"/>
    </w:p>
    <w:p w14:paraId="58D58610" w14:textId="77777777" w:rsidR="00DF4B61" w:rsidRPr="00DF4B61" w:rsidRDefault="00DF4B61" w:rsidP="00DF4B61">
      <w:r w:rsidRPr="00DF4B61">
        <w:t xml:space="preserve">FROM </w:t>
      </w:r>
      <w:proofErr w:type="spellStart"/>
      <w:r w:rsidRPr="00DF4B61">
        <w:t>entregan</w:t>
      </w:r>
      <w:proofErr w:type="spellEnd"/>
      <w:r w:rsidRPr="00DF4B61">
        <w:t xml:space="preserve"> E, </w:t>
      </w:r>
      <w:proofErr w:type="spellStart"/>
      <w:r w:rsidRPr="00DF4B61">
        <w:t>proveedores</w:t>
      </w:r>
      <w:proofErr w:type="spellEnd"/>
      <w:r w:rsidRPr="00DF4B61">
        <w:t xml:space="preserve"> P</w:t>
      </w:r>
    </w:p>
    <w:p w14:paraId="61214C39" w14:textId="1284EF14" w:rsidR="0029078B" w:rsidRPr="00DF4B61" w:rsidRDefault="00DF4B61" w:rsidP="00DF4B61">
      <w:r w:rsidRPr="00DF4B61">
        <w:t xml:space="preserve">WHERE </w:t>
      </w:r>
      <w:proofErr w:type="spellStart"/>
      <w:r w:rsidRPr="00DF4B61">
        <w:t>E.rfc</w:t>
      </w:r>
      <w:proofErr w:type="spellEnd"/>
      <w:r w:rsidRPr="00DF4B61">
        <w:t xml:space="preserve"> = </w:t>
      </w:r>
      <w:proofErr w:type="spellStart"/>
      <w:r w:rsidRPr="00DF4B61">
        <w:t>P.rfc</w:t>
      </w:r>
      <w:proofErr w:type="spellEnd"/>
      <w:r w:rsidRPr="00DF4B61">
        <w:t xml:space="preserve"> AND </w:t>
      </w:r>
      <w:proofErr w:type="spellStart"/>
      <w:r w:rsidRPr="00DF4B61">
        <w:t>fecha</w:t>
      </w:r>
      <w:proofErr w:type="spellEnd"/>
      <w:r w:rsidRPr="00DF4B61">
        <w:t xml:space="preserve"> &gt;= '2000/01/01' AND </w:t>
      </w:r>
      <w:proofErr w:type="spellStart"/>
      <w:r w:rsidRPr="00DF4B61">
        <w:t>fecha</w:t>
      </w:r>
      <w:proofErr w:type="spellEnd"/>
      <w:r w:rsidRPr="00DF4B61">
        <w:t xml:space="preserve"> &lt;= '2000/12/31'</w:t>
      </w:r>
    </w:p>
    <w:p w14:paraId="2FFEF2FC" w14:textId="62BC6824" w:rsidR="0029078B" w:rsidRPr="00DF4B61" w:rsidRDefault="0029078B" w:rsidP="0029078B"/>
    <w:p w14:paraId="65104CE4" w14:textId="77777777" w:rsidR="008C7ABD" w:rsidRDefault="008C7ABD" w:rsidP="008C7ABD">
      <w:r>
        <w:t>/*</w:t>
      </w:r>
      <w:proofErr w:type="spellStart"/>
      <w:r>
        <w:t>Actividad</w:t>
      </w:r>
      <w:proofErr w:type="spellEnd"/>
      <w:r>
        <w:t>*/</w:t>
      </w:r>
    </w:p>
    <w:p w14:paraId="3D62A0AB" w14:textId="77777777" w:rsidR="008C7ABD" w:rsidRDefault="008C7ABD" w:rsidP="008C7ABD">
      <w:r>
        <w:t xml:space="preserve">SELECT </w:t>
      </w:r>
      <w:proofErr w:type="spellStart"/>
      <w:r>
        <w:t>descripcion</w:t>
      </w:r>
      <w:proofErr w:type="spellEnd"/>
    </w:p>
    <w:p w14:paraId="0BBA91CC" w14:textId="77777777" w:rsidR="008C7ABD" w:rsidRDefault="008C7ABD" w:rsidP="008C7ABD">
      <w:r>
        <w:t xml:space="preserve">FROM </w:t>
      </w:r>
      <w:proofErr w:type="spellStart"/>
      <w:r>
        <w:t>materiales</w:t>
      </w:r>
      <w:proofErr w:type="spellEnd"/>
    </w:p>
    <w:p w14:paraId="70F40890" w14:textId="0F77F224" w:rsidR="0029078B" w:rsidRPr="00DF4B61" w:rsidRDefault="008C7ABD" w:rsidP="008C7ABD">
      <w:r>
        <w:t xml:space="preserve">WHERE </w:t>
      </w:r>
      <w:proofErr w:type="spellStart"/>
      <w:r>
        <w:t>descripcion</w:t>
      </w:r>
      <w:proofErr w:type="spellEnd"/>
      <w:r>
        <w:t xml:space="preserve"> LIKE '%</w:t>
      </w:r>
      <w:proofErr w:type="spellStart"/>
      <w:r>
        <w:t>ub</w:t>
      </w:r>
      <w:proofErr w:type="spellEnd"/>
      <w:r>
        <w:t>%'</w:t>
      </w:r>
    </w:p>
    <w:p w14:paraId="68EB93FA" w14:textId="355B12BD" w:rsidR="0029078B" w:rsidRPr="00DF4B61" w:rsidRDefault="00B86B4A" w:rsidP="0029078B">
      <w:r>
        <w:rPr>
          <w:noProof/>
        </w:rPr>
        <w:drawing>
          <wp:inline distT="0" distB="0" distL="0" distR="0" wp14:anchorId="01EAB920" wp14:editId="064CBDA3">
            <wp:extent cx="3739172" cy="1633465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692" cy="16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3AB" w14:textId="3BDEB081" w:rsidR="0029078B" w:rsidRPr="00DF4B61" w:rsidRDefault="0029078B" w:rsidP="0029078B"/>
    <w:p w14:paraId="69262897" w14:textId="77777777" w:rsidR="0029078B" w:rsidRPr="00DF4B61" w:rsidRDefault="0029078B" w:rsidP="0029078B"/>
    <w:p w14:paraId="14EA56F7" w14:textId="0790F6F2" w:rsidR="004F7729" w:rsidRDefault="004F7729" w:rsidP="004F7729"/>
    <w:p w14:paraId="5F5E474D" w14:textId="3EE24750" w:rsidR="008C7ABD" w:rsidRDefault="008C7ABD" w:rsidP="004F7729"/>
    <w:p w14:paraId="09D6A8F3" w14:textId="0B1C2070" w:rsidR="008C7ABD" w:rsidRDefault="008C7ABD" w:rsidP="004F7729"/>
    <w:p w14:paraId="511517F7" w14:textId="3145502C" w:rsidR="008C7ABD" w:rsidRDefault="008C7ABD" w:rsidP="004F7729"/>
    <w:p w14:paraId="4B2181F9" w14:textId="5F840D10" w:rsidR="008C7ABD" w:rsidRDefault="008C7ABD" w:rsidP="004F7729"/>
    <w:p w14:paraId="67F61652" w14:textId="66C33D20" w:rsidR="008C7ABD" w:rsidRDefault="008C7ABD" w:rsidP="004F7729"/>
    <w:p w14:paraId="6B0CDFB2" w14:textId="77777777" w:rsidR="008C7ABD" w:rsidRPr="00DF4B61" w:rsidRDefault="008C7ABD" w:rsidP="004F7729"/>
    <w:p w14:paraId="23F254DB" w14:textId="290B5460" w:rsidR="00A605D4" w:rsidRDefault="00A605D4">
      <w:pPr>
        <w:rPr>
          <w:b/>
          <w:bCs/>
          <w:lang w:val="es-MX"/>
        </w:rPr>
      </w:pPr>
      <w:r>
        <w:rPr>
          <w:b/>
          <w:bCs/>
          <w:lang w:val="es-MX"/>
        </w:rPr>
        <w:t>Referencias:</w:t>
      </w:r>
    </w:p>
    <w:p w14:paraId="32B0B540" w14:textId="339D51C2" w:rsidR="00A605D4" w:rsidRDefault="00A605D4">
      <w:pPr>
        <w:rPr>
          <w:lang w:val="es-MX"/>
        </w:rPr>
      </w:pPr>
      <w:hyperlink r:id="rId10" w:history="1">
        <w:r w:rsidRPr="00A605D4">
          <w:rPr>
            <w:rStyle w:val="Hyperlink"/>
            <w:lang w:val="es-MX"/>
          </w:rPr>
          <w:t>https://docs.oracle.com/en/database/oracle/oracle-database/21/ntdbi/hardware-component-requirements-for-windows-x64.html#GUID-34640780-BC9F-4780-BEA6-8C612FC21ED1</w:t>
        </w:r>
      </w:hyperlink>
      <w:r w:rsidRPr="00A605D4">
        <w:rPr>
          <w:lang w:val="es-MX"/>
        </w:rPr>
        <w:t xml:space="preserve"> </w:t>
      </w:r>
    </w:p>
    <w:p w14:paraId="35563E31" w14:textId="489CB8EA" w:rsidR="00E614F8" w:rsidRDefault="00E614F8">
      <w:pPr>
        <w:rPr>
          <w:lang w:val="es-MX"/>
        </w:rPr>
      </w:pPr>
    </w:p>
    <w:p w14:paraId="3F6EBE0D" w14:textId="2175514E" w:rsidR="00E614F8" w:rsidRDefault="00E614F8">
      <w:pPr>
        <w:rPr>
          <w:lang w:val="es-MX"/>
        </w:rPr>
      </w:pPr>
      <w:hyperlink r:id="rId11" w:history="1">
        <w:r w:rsidRPr="00565C09">
          <w:rPr>
            <w:rStyle w:val="Hyperlink"/>
            <w:lang w:val="es-MX"/>
          </w:rPr>
          <w:t>https://learn.microsoft.com/en-us/sql/sql-server/install/hardware-and-software-requirements-for-installing-sql-server-2019?view=sql-server-ver16</w:t>
        </w:r>
      </w:hyperlink>
      <w:r>
        <w:rPr>
          <w:lang w:val="es-MX"/>
        </w:rPr>
        <w:t xml:space="preserve"> </w:t>
      </w:r>
    </w:p>
    <w:p w14:paraId="2CBCE378" w14:textId="656F4D08" w:rsidR="00E614F8" w:rsidRDefault="00E614F8">
      <w:pPr>
        <w:rPr>
          <w:lang w:val="es-MX"/>
        </w:rPr>
      </w:pPr>
    </w:p>
    <w:p w14:paraId="79EB0EF5" w14:textId="5A459175" w:rsidR="00E614F8" w:rsidRDefault="00E614F8">
      <w:pPr>
        <w:rPr>
          <w:lang w:val="es-MX"/>
        </w:rPr>
      </w:pPr>
      <w:hyperlink r:id="rId12" w:history="1">
        <w:r w:rsidRPr="00565C09">
          <w:rPr>
            <w:rStyle w:val="Hyperlink"/>
            <w:lang w:val="es-MX"/>
          </w:rPr>
          <w:t>https://www.mysql.com/support/supportedplatforms/workbench.html</w:t>
        </w:r>
      </w:hyperlink>
      <w:r>
        <w:rPr>
          <w:lang w:val="es-MX"/>
        </w:rPr>
        <w:t xml:space="preserve"> </w:t>
      </w:r>
    </w:p>
    <w:p w14:paraId="39EA1EB4" w14:textId="65A8BA20" w:rsidR="00C46A09" w:rsidRDefault="00C46A09">
      <w:pPr>
        <w:rPr>
          <w:lang w:val="es-MX"/>
        </w:rPr>
      </w:pPr>
    </w:p>
    <w:p w14:paraId="14F95C8E" w14:textId="6120FFAE" w:rsidR="00C46A09" w:rsidRDefault="00C46A09">
      <w:pPr>
        <w:rPr>
          <w:lang w:val="es-MX"/>
        </w:rPr>
      </w:pPr>
      <w:hyperlink r:id="rId13" w:history="1">
        <w:r w:rsidRPr="00565C09">
          <w:rPr>
            <w:rStyle w:val="Hyperlink"/>
            <w:lang w:val="es-MX"/>
          </w:rPr>
          <w:t>https://www.foc.es/2019/08/19/5104-principales-gestores-de-bases-de-datos-de-la-actualidad.html</w:t>
        </w:r>
      </w:hyperlink>
      <w:r>
        <w:rPr>
          <w:lang w:val="es-MX"/>
        </w:rPr>
        <w:t xml:space="preserve"> </w:t>
      </w:r>
    </w:p>
    <w:p w14:paraId="49FDA016" w14:textId="77777777" w:rsidR="00C46A09" w:rsidRPr="00A605D4" w:rsidRDefault="00C46A09">
      <w:pPr>
        <w:rPr>
          <w:lang w:val="es-MX"/>
        </w:rPr>
      </w:pPr>
    </w:p>
    <w:sectPr w:rsidR="00C46A09" w:rsidRPr="00A605D4" w:rsidSect="00A24793">
      <w:footerReference w:type="even" r:id="rId14"/>
      <w:footerReference w:type="default" r:id="rId15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5E87" w14:textId="77777777" w:rsidR="00D56F36" w:rsidRDefault="00D56F36" w:rsidP="001205A1">
      <w:r>
        <w:separator/>
      </w:r>
    </w:p>
  </w:endnote>
  <w:endnote w:type="continuationSeparator" w:id="0">
    <w:p w14:paraId="6F1E3B1A" w14:textId="77777777" w:rsidR="00D56F36" w:rsidRDefault="00D56F3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26602E0" w14:textId="77777777" w:rsidR="001205A1" w:rsidRDefault="001205A1" w:rsidP="00E234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E893C5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12033047" w14:textId="77777777" w:rsidR="001205A1" w:rsidRDefault="001205A1" w:rsidP="00E234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F788F03" w14:textId="77777777" w:rsidTr="005F4F46">
      <w:tc>
        <w:tcPr>
          <w:tcW w:w="5395" w:type="dxa"/>
        </w:tcPr>
        <w:p w14:paraId="1F5FBC55" w14:textId="1576E02A" w:rsidR="001205A1" w:rsidRPr="001205A1" w:rsidRDefault="001F238F" w:rsidP="00C66528">
          <w:pPr>
            <w:pStyle w:val="Footer"/>
          </w:pPr>
          <w:r>
            <w:rPr>
              <w:color w:val="7F7F7F" w:themeColor="text1" w:themeTint="80"/>
            </w:rPr>
            <w:t>DBMS</w:t>
          </w:r>
        </w:p>
      </w:tc>
      <w:tc>
        <w:tcPr>
          <w:tcW w:w="5395" w:type="dxa"/>
        </w:tcPr>
        <w:p w14:paraId="36C8C69F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F134A58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CED4" w14:textId="77777777" w:rsidR="00D56F36" w:rsidRDefault="00D56F36" w:rsidP="001205A1">
      <w:r>
        <w:separator/>
      </w:r>
    </w:p>
  </w:footnote>
  <w:footnote w:type="continuationSeparator" w:id="0">
    <w:p w14:paraId="7D9AFD07" w14:textId="77777777" w:rsidR="00D56F36" w:rsidRDefault="00D56F36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48BB"/>
    <w:multiLevelType w:val="multilevel"/>
    <w:tmpl w:val="C92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C85E2B"/>
    <w:multiLevelType w:val="hybridMultilevel"/>
    <w:tmpl w:val="4B207F22"/>
    <w:lvl w:ilvl="0" w:tplc="31DC0D1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4326">
    <w:abstractNumId w:val="1"/>
  </w:num>
  <w:num w:numId="2" w16cid:durableId="146796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A7"/>
    <w:rsid w:val="0003468C"/>
    <w:rsid w:val="000C4ED1"/>
    <w:rsid w:val="0010411C"/>
    <w:rsid w:val="001205A1"/>
    <w:rsid w:val="00142538"/>
    <w:rsid w:val="00154D3B"/>
    <w:rsid w:val="001D6397"/>
    <w:rsid w:val="001F238F"/>
    <w:rsid w:val="002877E8"/>
    <w:rsid w:val="0029078B"/>
    <w:rsid w:val="002E7C4E"/>
    <w:rsid w:val="0031055C"/>
    <w:rsid w:val="00315442"/>
    <w:rsid w:val="00371EE1"/>
    <w:rsid w:val="003A798E"/>
    <w:rsid w:val="00425A99"/>
    <w:rsid w:val="004C07FF"/>
    <w:rsid w:val="004C48CC"/>
    <w:rsid w:val="004D3631"/>
    <w:rsid w:val="004F7729"/>
    <w:rsid w:val="005244C7"/>
    <w:rsid w:val="005270A7"/>
    <w:rsid w:val="00584284"/>
    <w:rsid w:val="005C5980"/>
    <w:rsid w:val="005E6B25"/>
    <w:rsid w:val="005F4F46"/>
    <w:rsid w:val="0067236E"/>
    <w:rsid w:val="006B6D47"/>
    <w:rsid w:val="006C60E6"/>
    <w:rsid w:val="006F508F"/>
    <w:rsid w:val="00772F36"/>
    <w:rsid w:val="007B0740"/>
    <w:rsid w:val="007C1BAB"/>
    <w:rsid w:val="00892883"/>
    <w:rsid w:val="008C7ABD"/>
    <w:rsid w:val="00967E38"/>
    <w:rsid w:val="009B55C1"/>
    <w:rsid w:val="009C6907"/>
    <w:rsid w:val="009F14A2"/>
    <w:rsid w:val="00A15CF7"/>
    <w:rsid w:val="00A24793"/>
    <w:rsid w:val="00A25E57"/>
    <w:rsid w:val="00A5109C"/>
    <w:rsid w:val="00A53403"/>
    <w:rsid w:val="00A605D4"/>
    <w:rsid w:val="00A81248"/>
    <w:rsid w:val="00AB6F70"/>
    <w:rsid w:val="00B86B4A"/>
    <w:rsid w:val="00C325F7"/>
    <w:rsid w:val="00C46A09"/>
    <w:rsid w:val="00C53B8D"/>
    <w:rsid w:val="00C66528"/>
    <w:rsid w:val="00C915F0"/>
    <w:rsid w:val="00CC21B0"/>
    <w:rsid w:val="00CE3DAF"/>
    <w:rsid w:val="00D55637"/>
    <w:rsid w:val="00D56F36"/>
    <w:rsid w:val="00DF4B61"/>
    <w:rsid w:val="00E23427"/>
    <w:rsid w:val="00E4084A"/>
    <w:rsid w:val="00E614F8"/>
    <w:rsid w:val="00E72F0A"/>
    <w:rsid w:val="00EC17B7"/>
    <w:rsid w:val="00F47A9B"/>
    <w:rsid w:val="00F90217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94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1F23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A60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59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oc.es/2019/08/19/5104-principales-gestores-de-bases-de-datos-de-la-actualid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ysql.com/support/supportedplatforms/workben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sql/sql-server/install/hardware-and-software-requirements-for-installing-sql-server-2019?view=sql-server-ver1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oracle.com/en/database/oracle/oracle-database/21/ntdbi/hardware-component-requirements-for-windows-x64.html#GUID-34640780-BC9F-4780-BEA6-8C612FC21E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we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2022-09-26T17:24:00Z</dcterms:created>
  <dcterms:modified xsi:type="dcterms:W3CDTF">2022-10-03T06:45:00Z</dcterms:modified>
</cp:coreProperties>
</file>